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816AB" w14:textId="77777777" w:rsidR="00C6554A" w:rsidRPr="004A3558" w:rsidRDefault="002554CD" w:rsidP="00C6554A">
      <w:pPr>
        <w:pStyle w:val="Fotografia"/>
      </w:pPr>
      <w:r w:rsidRPr="004A3558">
        <w:rPr>
          <w:noProof/>
          <w:lang w:bidi="pt-PT"/>
        </w:rPr>
        <w:drawing>
          <wp:inline distT="0" distB="0" distL="0" distR="0" wp14:anchorId="5742D2BA" wp14:editId="72487CEA">
            <wp:extent cx="3657600" cy="3657600"/>
            <wp:effectExtent l="0" t="0" r="0" b="0"/>
            <wp:docPr id="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w="254000" cap="rnd">
                      <a:noFill/>
                    </a:ln>
                    <a:effectLst/>
                  </pic:spPr>
                </pic:pic>
              </a:graphicData>
            </a:graphic>
          </wp:inline>
        </w:drawing>
      </w:r>
    </w:p>
    <w:p w14:paraId="06DA5DD0" w14:textId="439F8969" w:rsidR="00C6554A" w:rsidRPr="004A3558" w:rsidRDefault="00EB0D09" w:rsidP="00C6554A">
      <w:pPr>
        <w:pStyle w:val="Ttulo"/>
      </w:pPr>
      <w:r w:rsidRPr="004A3558">
        <w:t>Medicare</w:t>
      </w:r>
    </w:p>
    <w:p w14:paraId="024DB72E" w14:textId="06AB1C6A" w:rsidR="00C6554A" w:rsidRPr="004A3558" w:rsidRDefault="00EB0D09" w:rsidP="00C6554A">
      <w:pPr>
        <w:pStyle w:val="Subttulo"/>
      </w:pPr>
      <w:r w:rsidRPr="004A3558">
        <w:t>Course-End Project 4</w:t>
      </w:r>
    </w:p>
    <w:p w14:paraId="7A78FF2D" w14:textId="7A6FAF60" w:rsidR="00C6554A" w:rsidRPr="004A3558" w:rsidRDefault="00EB0D09" w:rsidP="00C6554A">
      <w:pPr>
        <w:pStyle w:val="InformaesdeContacto"/>
      </w:pPr>
      <w:r w:rsidRPr="004A3558">
        <w:t>Pedro Leal</w:t>
      </w:r>
      <w:r w:rsidR="00C6554A" w:rsidRPr="004A3558">
        <w:rPr>
          <w:lang w:bidi="pt-PT"/>
        </w:rPr>
        <w:t xml:space="preserve"> | </w:t>
      </w:r>
      <w:r w:rsidRPr="004A3558">
        <w:t>PG FSD - Full Stack Web Development Capstone Project</w:t>
      </w:r>
      <w:r w:rsidR="00C6554A" w:rsidRPr="004A3558">
        <w:rPr>
          <w:lang w:bidi="pt-PT"/>
        </w:rPr>
        <w:t xml:space="preserve"> | </w:t>
      </w:r>
      <w:r w:rsidRPr="004A3558">
        <w:t>01/07/2023</w:t>
      </w:r>
      <w:r w:rsidR="00C6554A" w:rsidRPr="004A3558">
        <w:rPr>
          <w:lang w:bidi="pt-PT"/>
        </w:rPr>
        <w:br w:type="page"/>
      </w:r>
    </w:p>
    <w:p w14:paraId="78F385C0" w14:textId="65A85531" w:rsidR="0047364E" w:rsidRPr="004A3558" w:rsidRDefault="0047364E">
      <w:pPr>
        <w:pStyle w:val="Ttulo1"/>
      </w:pPr>
      <w:r w:rsidRPr="004A3558">
        <w:lastRenderedPageBreak/>
        <w:t>Project Overview</w:t>
      </w:r>
    </w:p>
    <w:p w14:paraId="37F748F9" w14:textId="77777777" w:rsidR="00865922" w:rsidRPr="004A3558" w:rsidRDefault="00865922" w:rsidP="00865922">
      <w:r w:rsidRPr="004A3558">
        <w:t xml:space="preserve">Medicare is a company that supplies medicines and a couple of other healthcare essentials at an affordable price. It was established in 2012 in Delhi, India. It had been serving fine all these </w:t>
      </w:r>
      <w:proofErr w:type="gramStart"/>
      <w:r w:rsidRPr="004A3558">
        <w:t>years,</w:t>
      </w:r>
      <w:proofErr w:type="gramEnd"/>
      <w:r w:rsidRPr="004A3558">
        <w:t xml:space="preserve"> however, the business analysts noticed a decline in sales since 2017. They found out that online ordering of medicines with companies, such as 100mg and </w:t>
      </w:r>
      <w:proofErr w:type="spellStart"/>
      <w:r w:rsidRPr="004A3558">
        <w:t>mfine</w:t>
      </w:r>
      <w:proofErr w:type="spellEnd"/>
      <w:r w:rsidRPr="004A3558">
        <w:t xml:space="preserve"> are gaining more profits by eliminating middlemen from the equation. As a result, the team decided to hire a Full Stack developer to develop a healthcare web application with a rich and user-friendly interface.</w:t>
      </w:r>
    </w:p>
    <w:p w14:paraId="73E94C88" w14:textId="24B746E9" w:rsidR="0047364E" w:rsidRPr="004A3558" w:rsidRDefault="00865922" w:rsidP="00865922">
      <w:r w:rsidRPr="004A3558">
        <w:t>You are hired as the Full Stack Java developer and are asked to develop the web application. The management team has provided you with the requirements and their business model so that you can easily arrange different components of the application.</w:t>
      </w:r>
    </w:p>
    <w:p w14:paraId="3AEE5B0D" w14:textId="77777777" w:rsidR="007028DC" w:rsidRPr="004A3558" w:rsidRDefault="007028DC" w:rsidP="00865922"/>
    <w:p w14:paraId="42CA79A0" w14:textId="77777777" w:rsidR="007028DC" w:rsidRPr="007028DC" w:rsidRDefault="007028DC" w:rsidP="007028DC">
      <w:r w:rsidRPr="007028DC">
        <w:rPr>
          <w:b/>
          <w:bCs/>
        </w:rPr>
        <w:t>Features of the application:</w:t>
      </w:r>
    </w:p>
    <w:p w14:paraId="6CA8B482" w14:textId="77777777" w:rsidR="007028DC" w:rsidRPr="007028DC" w:rsidRDefault="007028DC" w:rsidP="007028DC">
      <w:pPr>
        <w:numPr>
          <w:ilvl w:val="0"/>
          <w:numId w:val="27"/>
        </w:numPr>
      </w:pPr>
      <w:r w:rsidRPr="007028DC">
        <w:t>Registration</w:t>
      </w:r>
    </w:p>
    <w:p w14:paraId="1F21C0B6" w14:textId="77777777" w:rsidR="007028DC" w:rsidRPr="007028DC" w:rsidRDefault="007028DC" w:rsidP="007028DC">
      <w:pPr>
        <w:numPr>
          <w:ilvl w:val="0"/>
          <w:numId w:val="27"/>
        </w:numPr>
      </w:pPr>
      <w:r w:rsidRPr="007028DC">
        <w:t>Login</w:t>
      </w:r>
    </w:p>
    <w:p w14:paraId="6CEAC5BB" w14:textId="77777777" w:rsidR="007028DC" w:rsidRPr="007028DC" w:rsidRDefault="007028DC" w:rsidP="007028DC">
      <w:pPr>
        <w:numPr>
          <w:ilvl w:val="0"/>
          <w:numId w:val="27"/>
        </w:numPr>
      </w:pPr>
      <w:r w:rsidRPr="007028DC">
        <w:t>Payment gateway</w:t>
      </w:r>
    </w:p>
    <w:p w14:paraId="05B078F2" w14:textId="77777777" w:rsidR="007028DC" w:rsidRPr="007028DC" w:rsidRDefault="007028DC" w:rsidP="007028DC">
      <w:pPr>
        <w:numPr>
          <w:ilvl w:val="0"/>
          <w:numId w:val="27"/>
        </w:numPr>
      </w:pPr>
      <w:r w:rsidRPr="007028DC">
        <w:t>Searching</w:t>
      </w:r>
    </w:p>
    <w:p w14:paraId="5E1C7F81" w14:textId="77777777" w:rsidR="007028DC" w:rsidRPr="007028DC" w:rsidRDefault="007028DC" w:rsidP="007028DC">
      <w:pPr>
        <w:numPr>
          <w:ilvl w:val="0"/>
          <w:numId w:val="27"/>
        </w:numPr>
      </w:pPr>
      <w:r w:rsidRPr="007028DC">
        <w:t>Filtering</w:t>
      </w:r>
    </w:p>
    <w:p w14:paraId="06545C6C" w14:textId="77777777" w:rsidR="007028DC" w:rsidRPr="007028DC" w:rsidRDefault="007028DC" w:rsidP="007028DC">
      <w:pPr>
        <w:numPr>
          <w:ilvl w:val="0"/>
          <w:numId w:val="27"/>
        </w:numPr>
      </w:pPr>
      <w:r w:rsidRPr="007028DC">
        <w:t>Sorting</w:t>
      </w:r>
    </w:p>
    <w:p w14:paraId="6D6A4591" w14:textId="77777777" w:rsidR="007028DC" w:rsidRPr="007028DC" w:rsidRDefault="007028DC" w:rsidP="007028DC">
      <w:pPr>
        <w:numPr>
          <w:ilvl w:val="0"/>
          <w:numId w:val="27"/>
        </w:numPr>
      </w:pPr>
      <w:r w:rsidRPr="007028DC">
        <w:t>Dynamic data</w:t>
      </w:r>
    </w:p>
    <w:p w14:paraId="20FBBD92" w14:textId="77777777" w:rsidR="007028DC" w:rsidRPr="007028DC" w:rsidRDefault="007028DC" w:rsidP="007028DC">
      <w:pPr>
        <w:numPr>
          <w:ilvl w:val="0"/>
          <w:numId w:val="27"/>
        </w:numPr>
      </w:pPr>
      <w:r w:rsidRPr="007028DC">
        <w:t>Responsive and compatible with different devices</w:t>
      </w:r>
    </w:p>
    <w:p w14:paraId="43CEA41E" w14:textId="77777777" w:rsidR="007028DC" w:rsidRPr="004A3558" w:rsidRDefault="007028DC" w:rsidP="00865922"/>
    <w:p w14:paraId="0EE26CA5" w14:textId="533BB447" w:rsidR="00C6554A" w:rsidRPr="004A3558" w:rsidRDefault="00D03330" w:rsidP="00C6554A">
      <w:pPr>
        <w:pStyle w:val="Ttulo1"/>
      </w:pPr>
      <w:r w:rsidRPr="004A3558">
        <w:t>Sprint Backlog</w:t>
      </w:r>
    </w:p>
    <w:p w14:paraId="71B52786" w14:textId="1D9CEED2" w:rsidR="00B8192D" w:rsidRPr="004A3558" w:rsidRDefault="00765722" w:rsidP="00B8192D">
      <w:r w:rsidRPr="004A3558">
        <w:t xml:space="preserve">Number of </w:t>
      </w:r>
      <w:r w:rsidR="007028DC" w:rsidRPr="004A3558">
        <w:t>sprints</w:t>
      </w:r>
      <w:r w:rsidRPr="004A3558">
        <w:t xml:space="preserve"> planned: 4</w:t>
      </w:r>
    </w:p>
    <w:p w14:paraId="6707250D" w14:textId="342C63F8" w:rsidR="00ED0C2E" w:rsidRPr="004A3558" w:rsidRDefault="00B8192D" w:rsidP="00B8192D">
      <w:pPr>
        <w:pStyle w:val="Ttulo2"/>
      </w:pPr>
      <w:r w:rsidRPr="004A3558">
        <w:t xml:space="preserve">Login/Signup </w:t>
      </w:r>
      <w:r w:rsidR="005B417A" w:rsidRPr="004A3558">
        <w:t>(29/5 -</w:t>
      </w:r>
      <w:r w:rsidR="00765722" w:rsidRPr="004A3558">
        <w:t>7/6</w:t>
      </w:r>
      <w:r w:rsidR="005B417A" w:rsidRPr="004A3558">
        <w:t>)</w:t>
      </w:r>
    </w:p>
    <w:p w14:paraId="213C5952" w14:textId="0E202A20" w:rsidR="005C0BE3" w:rsidRPr="004A3558" w:rsidRDefault="005C0BE3" w:rsidP="005C0BE3">
      <w:pPr>
        <w:pStyle w:val="PargrafodaLista"/>
        <w:numPr>
          <w:ilvl w:val="0"/>
          <w:numId w:val="19"/>
        </w:numPr>
      </w:pPr>
      <w:r w:rsidRPr="004A3558">
        <w:t>Administrators need to login to access to access certain features</w:t>
      </w:r>
    </w:p>
    <w:p w14:paraId="3571D527" w14:textId="180C812C" w:rsidR="005C0BE3" w:rsidRPr="004A3558" w:rsidRDefault="005C0BE3" w:rsidP="005C0BE3">
      <w:pPr>
        <w:pStyle w:val="PargrafodaLista"/>
        <w:numPr>
          <w:ilvl w:val="0"/>
          <w:numId w:val="19"/>
        </w:numPr>
      </w:pPr>
      <w:r w:rsidRPr="004A3558">
        <w:t>Customers can register</w:t>
      </w:r>
    </w:p>
    <w:p w14:paraId="74406EAD" w14:textId="234F6482" w:rsidR="00AD3B05" w:rsidRPr="004A3558" w:rsidRDefault="00AD3B05" w:rsidP="005B417A">
      <w:pPr>
        <w:pStyle w:val="PargrafodaLista"/>
        <w:numPr>
          <w:ilvl w:val="0"/>
          <w:numId w:val="19"/>
        </w:numPr>
      </w:pPr>
      <w:r w:rsidRPr="004A3558">
        <w:t>Administrators can’t access certain features without login first</w:t>
      </w:r>
    </w:p>
    <w:p w14:paraId="6615E1FB" w14:textId="0EDE1D48" w:rsidR="00C81A04" w:rsidRPr="004A3558" w:rsidRDefault="00C81A04" w:rsidP="00C81A04">
      <w:pPr>
        <w:pStyle w:val="PargrafodaLista"/>
        <w:numPr>
          <w:ilvl w:val="0"/>
          <w:numId w:val="19"/>
        </w:numPr>
      </w:pPr>
      <w:r w:rsidRPr="004A3558">
        <w:t xml:space="preserve">Customer </w:t>
      </w:r>
      <w:proofErr w:type="gramStart"/>
      <w:r w:rsidRPr="004A3558">
        <w:t>cant</w:t>
      </w:r>
      <w:proofErr w:type="gramEnd"/>
      <w:r w:rsidRPr="004A3558">
        <w:t xml:space="preserve"> access administrator features</w:t>
      </w:r>
    </w:p>
    <w:p w14:paraId="39A1CB2E" w14:textId="0D76D2B0" w:rsidR="00C81A04" w:rsidRPr="004A3558" w:rsidRDefault="00C81A04" w:rsidP="00C81A04">
      <w:pPr>
        <w:pStyle w:val="PargrafodaLista"/>
        <w:numPr>
          <w:ilvl w:val="0"/>
          <w:numId w:val="19"/>
        </w:numPr>
      </w:pPr>
      <w:r w:rsidRPr="004A3558">
        <w:t>Users can logout</w:t>
      </w:r>
    </w:p>
    <w:p w14:paraId="621E9609" w14:textId="2B216C54" w:rsidR="005B417A" w:rsidRPr="004A3558" w:rsidRDefault="00AD3B05" w:rsidP="005B417A">
      <w:pPr>
        <w:pStyle w:val="PargrafodaLista"/>
        <w:numPr>
          <w:ilvl w:val="0"/>
          <w:numId w:val="19"/>
        </w:numPr>
      </w:pPr>
      <w:r w:rsidRPr="004A3558">
        <w:t>Login as Administrator</w:t>
      </w:r>
    </w:p>
    <w:p w14:paraId="3B4AD747" w14:textId="113796BD" w:rsidR="004E7618" w:rsidRPr="004A3558" w:rsidRDefault="00ED5934" w:rsidP="004E7618">
      <w:pPr>
        <w:pStyle w:val="PargrafodaLista"/>
        <w:numPr>
          <w:ilvl w:val="0"/>
          <w:numId w:val="19"/>
        </w:numPr>
      </w:pPr>
      <w:r w:rsidRPr="004A3558">
        <w:t>Customers can register and login</w:t>
      </w:r>
    </w:p>
    <w:p w14:paraId="1475602A" w14:textId="59758149" w:rsidR="00753609" w:rsidRPr="004A3558" w:rsidRDefault="001F3EE0" w:rsidP="00753609">
      <w:pPr>
        <w:pStyle w:val="PargrafodaLista"/>
        <w:numPr>
          <w:ilvl w:val="0"/>
          <w:numId w:val="19"/>
        </w:numPr>
      </w:pPr>
      <w:r w:rsidRPr="004A3558">
        <w:lastRenderedPageBreak/>
        <w:t xml:space="preserve">Users </w:t>
      </w:r>
      <w:r w:rsidR="004E7618" w:rsidRPr="004A3558">
        <w:t>can’t</w:t>
      </w:r>
      <w:r w:rsidRPr="004A3558">
        <w:t xml:space="preserve"> access certain features without logging first</w:t>
      </w:r>
    </w:p>
    <w:p w14:paraId="69E026F1" w14:textId="14CFA962" w:rsidR="002C74C0" w:rsidRPr="004A3558" w:rsidRDefault="00000000"/>
    <w:p w14:paraId="1D8EE782" w14:textId="1A454F1B" w:rsidR="008966F2" w:rsidRPr="004A3558" w:rsidRDefault="00433000" w:rsidP="008966F2">
      <w:pPr>
        <w:pStyle w:val="Ttulo2"/>
      </w:pPr>
      <w:r w:rsidRPr="004A3558">
        <w:t>DashBoard</w:t>
      </w:r>
      <w:r w:rsidR="00320B45" w:rsidRPr="004A3558">
        <w:t xml:space="preserve"> / Medicine Listings</w:t>
      </w:r>
      <w:r w:rsidR="00765722" w:rsidRPr="004A3558">
        <w:t xml:space="preserve"> (8/6 – 14/6)</w:t>
      </w:r>
    </w:p>
    <w:p w14:paraId="2B044171" w14:textId="6FF881CB" w:rsidR="00DC180D" w:rsidRPr="004A3558" w:rsidRDefault="00DC180D" w:rsidP="00A97FCB">
      <w:pPr>
        <w:pStyle w:val="PargrafodaLista"/>
        <w:numPr>
          <w:ilvl w:val="0"/>
          <w:numId w:val="18"/>
        </w:numPr>
      </w:pPr>
      <w:r w:rsidRPr="004A3558">
        <w:t>All users can see random products in slider</w:t>
      </w:r>
      <w:r w:rsidR="00422933" w:rsidRPr="004A3558">
        <w:tab/>
      </w:r>
      <w:r w:rsidR="005470C8" w:rsidRPr="004A3558">
        <w:tab/>
      </w:r>
    </w:p>
    <w:p w14:paraId="2E4C9319" w14:textId="464DA01D" w:rsidR="00320B45" w:rsidRPr="004A3558" w:rsidRDefault="00320B45" w:rsidP="00320B45">
      <w:pPr>
        <w:pStyle w:val="PargrafodaLista"/>
        <w:numPr>
          <w:ilvl w:val="0"/>
          <w:numId w:val="18"/>
        </w:numPr>
      </w:pPr>
      <w:r w:rsidRPr="004A3558">
        <w:t>All users can view all medicines</w:t>
      </w:r>
    </w:p>
    <w:p w14:paraId="31295B11" w14:textId="320AD08A" w:rsidR="00F159C0" w:rsidRPr="004A3558" w:rsidRDefault="00F159C0" w:rsidP="00F159C0">
      <w:pPr>
        <w:pStyle w:val="PargrafodaLista"/>
        <w:numPr>
          <w:ilvl w:val="0"/>
          <w:numId w:val="18"/>
        </w:numPr>
      </w:pPr>
      <w:r w:rsidRPr="004A3558">
        <w:t>All users can search medicine by name</w:t>
      </w:r>
    </w:p>
    <w:p w14:paraId="4B1E3A2A" w14:textId="6186B8C0" w:rsidR="00D34CF9" w:rsidRPr="004A3558" w:rsidRDefault="00765722" w:rsidP="00F159C0">
      <w:pPr>
        <w:pStyle w:val="PargrafodaLista"/>
        <w:numPr>
          <w:ilvl w:val="0"/>
          <w:numId w:val="18"/>
        </w:numPr>
      </w:pPr>
      <w:r w:rsidRPr="004A3558">
        <w:t>Customers</w:t>
      </w:r>
      <w:r w:rsidR="00D34CF9" w:rsidRPr="004A3558">
        <w:t xml:space="preserve"> can add a product to the cart</w:t>
      </w:r>
    </w:p>
    <w:p w14:paraId="3E49B9FE" w14:textId="2344C606" w:rsidR="006141E8" w:rsidRPr="004A3558" w:rsidRDefault="004719F2" w:rsidP="00171044">
      <w:pPr>
        <w:pStyle w:val="PargrafodaLista"/>
        <w:numPr>
          <w:ilvl w:val="0"/>
          <w:numId w:val="18"/>
        </w:numPr>
      </w:pPr>
      <w:r w:rsidRPr="004A3558">
        <w:t>Medicines have photo</w:t>
      </w:r>
      <w:r w:rsidR="00F43B82" w:rsidRPr="004A3558">
        <w:t>, description</w:t>
      </w:r>
      <w:r w:rsidR="00D97D77" w:rsidRPr="004A3558">
        <w:t>, price, category</w:t>
      </w:r>
      <w:r w:rsidR="006A7844" w:rsidRPr="004A3558">
        <w:t xml:space="preserve"> - </w:t>
      </w:r>
    </w:p>
    <w:p w14:paraId="35177F00" w14:textId="1E919DF7" w:rsidR="00171044" w:rsidRPr="004A3558" w:rsidRDefault="00171044" w:rsidP="00171044">
      <w:pPr>
        <w:pStyle w:val="PargrafodaLista"/>
        <w:numPr>
          <w:ilvl w:val="0"/>
          <w:numId w:val="18"/>
        </w:numPr>
      </w:pPr>
      <w:r w:rsidRPr="004A3558">
        <w:t xml:space="preserve">All users </w:t>
      </w:r>
      <w:r w:rsidR="00565401" w:rsidRPr="004A3558">
        <w:t>are able to see</w:t>
      </w:r>
      <w:r w:rsidR="00925262" w:rsidRPr="004A3558">
        <w:t xml:space="preserve"> Medicines</w:t>
      </w:r>
    </w:p>
    <w:p w14:paraId="6A30FD19" w14:textId="47408731" w:rsidR="007A6195" w:rsidRPr="004A3558" w:rsidRDefault="007A6195" w:rsidP="00171044">
      <w:pPr>
        <w:pStyle w:val="PargrafodaLista"/>
        <w:numPr>
          <w:ilvl w:val="0"/>
          <w:numId w:val="18"/>
        </w:numPr>
      </w:pPr>
      <w:r w:rsidRPr="004A3558">
        <w:t>Users can see latest Medicines</w:t>
      </w:r>
      <w:r w:rsidR="00353E27" w:rsidRPr="004A3558">
        <w:t xml:space="preserve"> – 22/6</w:t>
      </w:r>
    </w:p>
    <w:p w14:paraId="5365DE2D" w14:textId="7E0B569A" w:rsidR="00925262" w:rsidRPr="004A3558" w:rsidRDefault="00C60008">
      <w:pPr>
        <w:pStyle w:val="Ttulo2"/>
      </w:pPr>
      <w:r w:rsidRPr="004A3558">
        <w:t>Medicine Management</w:t>
      </w:r>
      <w:r w:rsidR="00765722" w:rsidRPr="004A3558">
        <w:t xml:space="preserve"> (15/6 – 23/6)</w:t>
      </w:r>
    </w:p>
    <w:p w14:paraId="465702F7" w14:textId="49E6BDCD" w:rsidR="00C60008" w:rsidRPr="004A3558" w:rsidRDefault="00C60008" w:rsidP="00C60008">
      <w:pPr>
        <w:pStyle w:val="PargrafodaLista"/>
        <w:numPr>
          <w:ilvl w:val="0"/>
          <w:numId w:val="21"/>
        </w:numPr>
      </w:pPr>
      <w:r w:rsidRPr="004A3558">
        <w:t xml:space="preserve">Only </w:t>
      </w:r>
      <w:r w:rsidR="00BB69E8" w:rsidRPr="004A3558">
        <w:t xml:space="preserve">Admins can manage </w:t>
      </w:r>
      <w:r w:rsidR="006A7844" w:rsidRPr="004A3558">
        <w:t>medicines</w:t>
      </w:r>
      <w:r w:rsidR="00430EB4" w:rsidRPr="004A3558">
        <w:tab/>
      </w:r>
    </w:p>
    <w:p w14:paraId="15463CDA" w14:textId="4DC00093" w:rsidR="00AD3BBE" w:rsidRPr="004A3558" w:rsidRDefault="00AD3BBE" w:rsidP="00C60008">
      <w:pPr>
        <w:pStyle w:val="PargrafodaLista"/>
        <w:numPr>
          <w:ilvl w:val="0"/>
          <w:numId w:val="21"/>
        </w:numPr>
      </w:pPr>
      <w:r w:rsidRPr="004A3558">
        <w:t xml:space="preserve">Admin </w:t>
      </w:r>
      <w:r w:rsidR="0069674C" w:rsidRPr="004A3558">
        <w:t>can add, remove, edit medicine</w:t>
      </w:r>
    </w:p>
    <w:p w14:paraId="6FAB7BE9" w14:textId="402D4347" w:rsidR="0069674C" w:rsidRPr="004A3558" w:rsidRDefault="0069674C" w:rsidP="00C60008">
      <w:pPr>
        <w:pStyle w:val="PargrafodaLista"/>
        <w:numPr>
          <w:ilvl w:val="0"/>
          <w:numId w:val="21"/>
        </w:numPr>
      </w:pPr>
      <w:r w:rsidRPr="004A3558">
        <w:t xml:space="preserve">Admin can </w:t>
      </w:r>
      <w:r w:rsidR="00D5203D" w:rsidRPr="004A3558">
        <w:t>upload photo to medicine</w:t>
      </w:r>
    </w:p>
    <w:p w14:paraId="38D1ECD2" w14:textId="28041734" w:rsidR="00D5203D" w:rsidRPr="004A3558" w:rsidRDefault="00D5203D" w:rsidP="00C60008">
      <w:pPr>
        <w:pStyle w:val="PargrafodaLista"/>
        <w:numPr>
          <w:ilvl w:val="0"/>
          <w:numId w:val="21"/>
        </w:numPr>
      </w:pPr>
      <w:r w:rsidRPr="004A3558">
        <w:t>Admin can disable medicine</w:t>
      </w:r>
    </w:p>
    <w:p w14:paraId="3A709EBC" w14:textId="31582659" w:rsidR="00765722" w:rsidRPr="004A3558" w:rsidRDefault="00765722" w:rsidP="00C60008">
      <w:pPr>
        <w:pStyle w:val="PargrafodaLista"/>
        <w:numPr>
          <w:ilvl w:val="0"/>
          <w:numId w:val="21"/>
        </w:numPr>
      </w:pPr>
      <w:r w:rsidRPr="004A3558">
        <w:t>Admins can see list, edit, show and delete users</w:t>
      </w:r>
    </w:p>
    <w:p w14:paraId="19DE49DE" w14:textId="77777777" w:rsidR="00D5203D" w:rsidRPr="004A3558" w:rsidRDefault="00D5203D" w:rsidP="00D5203D"/>
    <w:p w14:paraId="43DB291F" w14:textId="28E7BA51" w:rsidR="00D5203D" w:rsidRPr="004A3558" w:rsidRDefault="001B324F">
      <w:pPr>
        <w:pStyle w:val="Ttulo2"/>
      </w:pPr>
      <w:r w:rsidRPr="004A3558">
        <w:t>Pay</w:t>
      </w:r>
      <w:r w:rsidR="00C92331" w:rsidRPr="004A3558">
        <w:t>ment</w:t>
      </w:r>
      <w:r w:rsidR="00765722" w:rsidRPr="004A3558">
        <w:t xml:space="preserve"> (24/6 – 1/7)</w:t>
      </w:r>
    </w:p>
    <w:p w14:paraId="01D7E0F7" w14:textId="31296639" w:rsidR="00C92331" w:rsidRPr="004A3558" w:rsidRDefault="00E0336B" w:rsidP="00C92331">
      <w:pPr>
        <w:pStyle w:val="PargrafodaLista"/>
        <w:numPr>
          <w:ilvl w:val="0"/>
          <w:numId w:val="22"/>
        </w:numPr>
      </w:pPr>
      <w:r w:rsidRPr="004A3558">
        <w:t>All users can add medicines to cart</w:t>
      </w:r>
    </w:p>
    <w:p w14:paraId="615A2912" w14:textId="509D2719" w:rsidR="00F425E1" w:rsidRPr="004A3558" w:rsidRDefault="00765722" w:rsidP="00C92331">
      <w:pPr>
        <w:pStyle w:val="PargrafodaLista"/>
        <w:numPr>
          <w:ilvl w:val="0"/>
          <w:numId w:val="22"/>
        </w:numPr>
      </w:pPr>
      <w:r w:rsidRPr="004A3558">
        <w:t>Customers</w:t>
      </w:r>
      <w:r w:rsidR="00F425E1" w:rsidRPr="004A3558">
        <w:t xml:space="preserve"> can see their cart</w:t>
      </w:r>
    </w:p>
    <w:p w14:paraId="6FE218E1" w14:textId="3AAB455B" w:rsidR="00E0336B" w:rsidRPr="004A3558" w:rsidRDefault="00BF6EFD" w:rsidP="00C92331">
      <w:pPr>
        <w:pStyle w:val="PargrafodaLista"/>
        <w:numPr>
          <w:ilvl w:val="0"/>
          <w:numId w:val="22"/>
        </w:numPr>
      </w:pPr>
      <w:r w:rsidRPr="004A3558">
        <w:t>Signed in users with role customer ca</w:t>
      </w:r>
      <w:r w:rsidR="00E3117F" w:rsidRPr="004A3558">
        <w:t>n order medicines</w:t>
      </w:r>
    </w:p>
    <w:p w14:paraId="612770A3" w14:textId="404CBFBD" w:rsidR="00E3117F" w:rsidRPr="004A3558" w:rsidRDefault="00E3117F" w:rsidP="00C92331">
      <w:pPr>
        <w:pStyle w:val="PargrafodaLista"/>
        <w:numPr>
          <w:ilvl w:val="0"/>
          <w:numId w:val="22"/>
        </w:numPr>
      </w:pPr>
      <w:r w:rsidRPr="004A3558">
        <w:t>Signed in customers can</w:t>
      </w:r>
      <w:r w:rsidR="00B90359" w:rsidRPr="004A3558">
        <w:t xml:space="preserve"> confirm orders</w:t>
      </w:r>
    </w:p>
    <w:p w14:paraId="211635ED" w14:textId="5FC51BD6" w:rsidR="00DF4DB2" w:rsidRPr="004A3558" w:rsidRDefault="00DF4DB2" w:rsidP="00C92331">
      <w:pPr>
        <w:pStyle w:val="PargrafodaLista"/>
        <w:numPr>
          <w:ilvl w:val="0"/>
          <w:numId w:val="22"/>
        </w:numPr>
      </w:pPr>
      <w:r w:rsidRPr="004A3558">
        <w:t xml:space="preserve">Signed in customers can view order </w:t>
      </w:r>
      <w:proofErr w:type="spellStart"/>
      <w:r w:rsidRPr="004A3558">
        <w:t>sumary</w:t>
      </w:r>
      <w:proofErr w:type="spellEnd"/>
    </w:p>
    <w:p w14:paraId="4DAEF059" w14:textId="435B6B63" w:rsidR="007028DC" w:rsidRPr="004A3558" w:rsidRDefault="00BB3CBF" w:rsidP="004A3558">
      <w:pPr>
        <w:pStyle w:val="Ttulo1"/>
      </w:pPr>
      <w:r w:rsidRPr="004A3558">
        <w:t xml:space="preserve">Core Concepts </w:t>
      </w:r>
    </w:p>
    <w:p w14:paraId="120C0731" w14:textId="3E559D9B" w:rsidR="007028DC" w:rsidRPr="004A3558" w:rsidRDefault="007028DC" w:rsidP="007028DC">
      <w:pPr>
        <w:pStyle w:val="Ttulo2"/>
      </w:pPr>
      <w:r w:rsidRPr="004A3558">
        <w:t>Backend</w:t>
      </w:r>
    </w:p>
    <w:p w14:paraId="545D0FBE" w14:textId="5FD629CB" w:rsidR="007028DC" w:rsidRPr="004A3558" w:rsidRDefault="007028DC" w:rsidP="00E34496">
      <w:pPr>
        <w:pStyle w:val="PargrafodaLista"/>
        <w:numPr>
          <w:ilvl w:val="0"/>
          <w:numId w:val="24"/>
        </w:numPr>
        <w:ind w:left="714" w:hanging="357"/>
      </w:pPr>
      <w:r w:rsidRPr="004A3558">
        <w:t xml:space="preserve">Create Spring boot </w:t>
      </w:r>
      <w:r w:rsidR="003F0648" w:rsidRPr="004A3558">
        <w:t>Application</w:t>
      </w:r>
    </w:p>
    <w:p w14:paraId="1131CFFB" w14:textId="51C71231" w:rsidR="007028DC" w:rsidRPr="004A3558" w:rsidRDefault="007028DC" w:rsidP="00E34496">
      <w:pPr>
        <w:pStyle w:val="PargrafodaLista"/>
        <w:numPr>
          <w:ilvl w:val="0"/>
          <w:numId w:val="24"/>
        </w:numPr>
        <w:ind w:left="714" w:hanging="357"/>
      </w:pPr>
      <w:r w:rsidRPr="004A3558">
        <w:t>Used MV</w:t>
      </w:r>
      <w:r w:rsidRPr="004A3558">
        <w:t xml:space="preserve">/ Rest </w:t>
      </w:r>
      <w:r w:rsidRPr="004A3558">
        <w:t>architecture</w:t>
      </w:r>
    </w:p>
    <w:p w14:paraId="2D01E7A2" w14:textId="0BDD4C39" w:rsidR="007028DC" w:rsidRPr="004A3558" w:rsidRDefault="007028DC" w:rsidP="0091433A">
      <w:pPr>
        <w:pStyle w:val="PargrafodaLista"/>
        <w:numPr>
          <w:ilvl w:val="0"/>
          <w:numId w:val="24"/>
        </w:numPr>
        <w:ind w:left="714" w:hanging="357"/>
      </w:pPr>
      <w:r w:rsidRPr="004A3558">
        <w:t>Object-Oriented: used to create and model objects for users and their credentials.</w:t>
      </w:r>
    </w:p>
    <w:p w14:paraId="3D200C4A" w14:textId="67B2BC87" w:rsidR="007028DC" w:rsidRPr="004A3558" w:rsidRDefault="007028DC" w:rsidP="00E34496">
      <w:pPr>
        <w:pStyle w:val="PargrafodaLista"/>
        <w:numPr>
          <w:ilvl w:val="0"/>
          <w:numId w:val="24"/>
        </w:numPr>
        <w:ind w:left="714" w:hanging="357"/>
      </w:pPr>
      <w:r w:rsidRPr="004A3558">
        <w:t>Data Access Object: used to store and retrieve data.</w:t>
      </w:r>
    </w:p>
    <w:p w14:paraId="1CE1B6F9" w14:textId="60B727B2" w:rsidR="007028DC" w:rsidRPr="004A3558" w:rsidRDefault="007028DC" w:rsidP="0091433A">
      <w:pPr>
        <w:pStyle w:val="PargrafodaLista"/>
        <w:numPr>
          <w:ilvl w:val="0"/>
          <w:numId w:val="24"/>
        </w:numPr>
      </w:pPr>
      <w:r w:rsidRPr="004A3558">
        <w:t>Data Sources: used to define a set of properties required to identify and</w:t>
      </w:r>
      <w:r w:rsidR="00E34496" w:rsidRPr="004A3558">
        <w:t xml:space="preserve"> </w:t>
      </w:r>
      <w:r w:rsidRPr="004A3558">
        <w:t>access</w:t>
      </w:r>
      <w:r w:rsidR="0091433A" w:rsidRPr="004A3558">
        <w:t xml:space="preserve"> </w:t>
      </w:r>
      <w:r w:rsidRPr="004A3558">
        <w:t>the database</w:t>
      </w:r>
    </w:p>
    <w:p w14:paraId="11415813" w14:textId="6D7AB566" w:rsidR="007028DC" w:rsidRPr="004A3558" w:rsidRDefault="007028DC" w:rsidP="00E34496">
      <w:pPr>
        <w:pStyle w:val="PargrafodaLista"/>
        <w:numPr>
          <w:ilvl w:val="0"/>
          <w:numId w:val="24"/>
        </w:numPr>
        <w:ind w:left="714" w:hanging="357"/>
      </w:pPr>
      <w:proofErr w:type="spellStart"/>
      <w:r w:rsidRPr="004A3558">
        <w:t>JpaRepository</w:t>
      </w:r>
      <w:proofErr w:type="spellEnd"/>
      <w:r w:rsidRPr="004A3558">
        <w:t xml:space="preserve">: used to provide CRUD functionality for Entity </w:t>
      </w:r>
    </w:p>
    <w:p w14:paraId="5DE04045" w14:textId="7FD0FF2F" w:rsidR="003F0648" w:rsidRPr="004A3558" w:rsidRDefault="003F0648" w:rsidP="00E34496">
      <w:pPr>
        <w:pStyle w:val="PargrafodaLista"/>
        <w:numPr>
          <w:ilvl w:val="0"/>
          <w:numId w:val="24"/>
        </w:numPr>
        <w:ind w:left="714" w:hanging="357"/>
      </w:pPr>
      <w:r w:rsidRPr="004A3558">
        <w:t>Spring Security</w:t>
      </w:r>
      <w:r w:rsidR="00E34496" w:rsidRPr="004A3558">
        <w:t xml:space="preserve"> / JWT: to provide authentication/authorization to frontend</w:t>
      </w:r>
    </w:p>
    <w:p w14:paraId="1AFC4FD7" w14:textId="744FDFBB" w:rsidR="007028DC" w:rsidRPr="004A3558" w:rsidRDefault="00E34496" w:rsidP="007028DC">
      <w:pPr>
        <w:pStyle w:val="PargrafodaLista"/>
        <w:numPr>
          <w:ilvl w:val="0"/>
          <w:numId w:val="24"/>
        </w:numPr>
        <w:ind w:left="714" w:hanging="357"/>
      </w:pPr>
      <w:r w:rsidRPr="004A3558">
        <w:t>CORS: to allow communication from different port</w:t>
      </w:r>
    </w:p>
    <w:p w14:paraId="44255E5B" w14:textId="41A3881C" w:rsidR="007028DC" w:rsidRPr="004A3558" w:rsidRDefault="007028DC">
      <w:pPr>
        <w:pStyle w:val="Ttulo2"/>
      </w:pPr>
      <w:r w:rsidRPr="004A3558">
        <w:lastRenderedPageBreak/>
        <w:t>Frontend</w:t>
      </w:r>
    </w:p>
    <w:p w14:paraId="342DB043" w14:textId="431F5837" w:rsidR="007028DC" w:rsidRPr="004A3558" w:rsidRDefault="003F0648" w:rsidP="003F0648">
      <w:pPr>
        <w:pStyle w:val="PargrafodaLista"/>
        <w:numPr>
          <w:ilvl w:val="0"/>
          <w:numId w:val="24"/>
        </w:numPr>
      </w:pPr>
      <w:r w:rsidRPr="004A3558">
        <w:t>Data Binding</w:t>
      </w:r>
    </w:p>
    <w:p w14:paraId="11F0A72E" w14:textId="040ADDD6" w:rsidR="003F0648" w:rsidRPr="004A3558" w:rsidRDefault="003F0648" w:rsidP="003F0648">
      <w:pPr>
        <w:pStyle w:val="PargrafodaLista"/>
        <w:numPr>
          <w:ilvl w:val="0"/>
          <w:numId w:val="24"/>
        </w:numPr>
      </w:pPr>
      <w:r w:rsidRPr="004A3558">
        <w:t>Custom pipes – to get the full path of images from backend</w:t>
      </w:r>
    </w:p>
    <w:p w14:paraId="106F7BD3" w14:textId="778369BB" w:rsidR="003F0648" w:rsidRPr="004A3558" w:rsidRDefault="003F0648" w:rsidP="003F0648">
      <w:pPr>
        <w:pStyle w:val="PargrafodaLista"/>
        <w:numPr>
          <w:ilvl w:val="0"/>
          <w:numId w:val="24"/>
        </w:numPr>
      </w:pPr>
      <w:r w:rsidRPr="004A3558">
        <w:t>Guards – to protect frontend routes</w:t>
      </w:r>
    </w:p>
    <w:p w14:paraId="06845CBE" w14:textId="20792921" w:rsidR="003F0648" w:rsidRPr="004A3558" w:rsidRDefault="003F0648" w:rsidP="003F0648">
      <w:pPr>
        <w:pStyle w:val="PargrafodaLista"/>
        <w:numPr>
          <w:ilvl w:val="0"/>
          <w:numId w:val="24"/>
        </w:numPr>
      </w:pPr>
      <w:r w:rsidRPr="004A3558">
        <w:t>Interceptors – to send authentications to backend</w:t>
      </w:r>
    </w:p>
    <w:p w14:paraId="3663B3B4" w14:textId="108DEB56" w:rsidR="003F0648" w:rsidRPr="004A3558" w:rsidRDefault="003F0648" w:rsidP="003F0648">
      <w:pPr>
        <w:pStyle w:val="PargrafodaLista"/>
        <w:numPr>
          <w:ilvl w:val="0"/>
          <w:numId w:val="24"/>
        </w:numPr>
      </w:pPr>
      <w:r w:rsidRPr="004A3558">
        <w:t xml:space="preserve">Services – to call backend </w:t>
      </w:r>
      <w:proofErr w:type="spellStart"/>
      <w:r w:rsidRPr="004A3558">
        <w:t>api</w:t>
      </w:r>
      <w:proofErr w:type="spellEnd"/>
    </w:p>
    <w:p w14:paraId="3F3809B5" w14:textId="6AAEBACF" w:rsidR="003F0648" w:rsidRPr="004A3558" w:rsidRDefault="003F0648" w:rsidP="003F0648">
      <w:pPr>
        <w:pStyle w:val="PargrafodaLista"/>
        <w:numPr>
          <w:ilvl w:val="0"/>
          <w:numId w:val="24"/>
        </w:numPr>
      </w:pPr>
      <w:r w:rsidRPr="004A3558">
        <w:t xml:space="preserve">Local Storage – to get authenticated </w:t>
      </w:r>
      <w:r w:rsidR="00E34496" w:rsidRPr="004A3558">
        <w:t>user</w:t>
      </w:r>
    </w:p>
    <w:p w14:paraId="4A1A2C5A" w14:textId="6F9A8B7F" w:rsidR="00CF2991" w:rsidRPr="004A3558" w:rsidRDefault="0025424F" w:rsidP="007028DC">
      <w:pPr>
        <w:pStyle w:val="Ttulo1"/>
      </w:pPr>
      <w:r w:rsidRPr="004A3558">
        <w:t>Backend Routes</w:t>
      </w:r>
    </w:p>
    <w:p w14:paraId="6C27DA22" w14:textId="7E859C74" w:rsidR="00CF2991" w:rsidRPr="004A3558" w:rsidRDefault="00985963" w:rsidP="00CF2991">
      <w:pPr>
        <w:pStyle w:val="Ttulo2"/>
      </w:pPr>
      <w:r w:rsidRPr="004A3558">
        <w:t>Session</w:t>
      </w:r>
    </w:p>
    <w:p w14:paraId="5442147B" w14:textId="7E30F215" w:rsidR="00985963" w:rsidRPr="004A3558" w:rsidRDefault="00985963" w:rsidP="00985963">
      <w:pPr>
        <w:pStyle w:val="PargrafodaLista"/>
        <w:numPr>
          <w:ilvl w:val="0"/>
          <w:numId w:val="23"/>
        </w:numPr>
      </w:pPr>
      <w:proofErr w:type="gramStart"/>
      <w:r w:rsidRPr="004A3558">
        <w:t xml:space="preserve">POST </w:t>
      </w:r>
      <w:r w:rsidR="00692D5F" w:rsidRPr="004A3558">
        <w:t xml:space="preserve"> </w:t>
      </w:r>
      <w:r w:rsidR="006B5CD4" w:rsidRPr="004A3558">
        <w:t>/</w:t>
      </w:r>
      <w:proofErr w:type="spellStart"/>
      <w:proofErr w:type="gramEnd"/>
      <w:r w:rsidR="006B5CD4" w:rsidRPr="004A3558">
        <w:t>api</w:t>
      </w:r>
      <w:proofErr w:type="spellEnd"/>
      <w:r w:rsidRPr="004A3558">
        <w:t>/a</w:t>
      </w:r>
      <w:r w:rsidR="00CB4DB2" w:rsidRPr="004A3558">
        <w:t>uth</w:t>
      </w:r>
      <w:r w:rsidR="00E90AA2" w:rsidRPr="004A3558">
        <w:t>/login</w:t>
      </w:r>
      <w:r w:rsidR="00EB719D" w:rsidRPr="004A3558">
        <w:t xml:space="preserve"> – Log in</w:t>
      </w:r>
    </w:p>
    <w:p w14:paraId="1BBCF841" w14:textId="6ECE6B5F" w:rsidR="00E90AA2" w:rsidRPr="004A3558" w:rsidRDefault="00E90AA2" w:rsidP="00E90AA2">
      <w:pPr>
        <w:pStyle w:val="Ttulo2"/>
      </w:pPr>
      <w:r w:rsidRPr="004A3558">
        <w:t>Users</w:t>
      </w:r>
    </w:p>
    <w:p w14:paraId="4D668891" w14:textId="0186F2B8" w:rsidR="00EB719D" w:rsidRPr="004A3558" w:rsidRDefault="00692D5F" w:rsidP="00EB719D">
      <w:pPr>
        <w:pStyle w:val="PargrafodaLista"/>
        <w:numPr>
          <w:ilvl w:val="0"/>
          <w:numId w:val="23"/>
        </w:numPr>
      </w:pPr>
      <w:r w:rsidRPr="004A3558">
        <w:t xml:space="preserve">POST </w:t>
      </w:r>
      <w:r w:rsidR="006B5CD4" w:rsidRPr="004A3558">
        <w:t>/</w:t>
      </w:r>
      <w:proofErr w:type="spellStart"/>
      <w:r w:rsidR="006B5CD4" w:rsidRPr="004A3558">
        <w:t>api</w:t>
      </w:r>
      <w:proofErr w:type="spellEnd"/>
      <w:r w:rsidRPr="004A3558">
        <w:t>/users</w:t>
      </w:r>
      <w:r w:rsidR="007A746D" w:rsidRPr="004A3558">
        <w:t xml:space="preserve"> </w:t>
      </w:r>
      <w:r w:rsidR="006B5CD4" w:rsidRPr="004A3558">
        <w:t>–</w:t>
      </w:r>
      <w:r w:rsidR="007A746D" w:rsidRPr="004A3558">
        <w:t xml:space="preserve"> Register</w:t>
      </w:r>
    </w:p>
    <w:p w14:paraId="6FD249E5" w14:textId="3ED512E8" w:rsidR="006B5CD4" w:rsidRPr="004A3558" w:rsidRDefault="006B5CD4" w:rsidP="00EB719D">
      <w:pPr>
        <w:pStyle w:val="PargrafodaLista"/>
        <w:numPr>
          <w:ilvl w:val="0"/>
          <w:numId w:val="23"/>
        </w:numPr>
      </w:pPr>
      <w:r w:rsidRPr="004A3558">
        <w:t>GET /</w:t>
      </w:r>
      <w:proofErr w:type="spellStart"/>
      <w:r w:rsidRPr="004A3558">
        <w:t>api</w:t>
      </w:r>
      <w:proofErr w:type="spellEnd"/>
      <w:r w:rsidRPr="004A3558">
        <w:t>/users – Get all users</w:t>
      </w:r>
    </w:p>
    <w:p w14:paraId="05C7DE58" w14:textId="14A28C79" w:rsidR="006B5CD4" w:rsidRPr="004A3558" w:rsidRDefault="006B5CD4" w:rsidP="006B5CD4">
      <w:pPr>
        <w:pStyle w:val="PargrafodaLista"/>
        <w:numPr>
          <w:ilvl w:val="0"/>
          <w:numId w:val="23"/>
        </w:numPr>
      </w:pPr>
      <w:r w:rsidRPr="004A3558">
        <w:t>GET /</w:t>
      </w:r>
      <w:proofErr w:type="spellStart"/>
      <w:r w:rsidRPr="004A3558">
        <w:t>api</w:t>
      </w:r>
      <w:proofErr w:type="spellEnd"/>
      <w:r w:rsidRPr="004A3558">
        <w:t>/user</w:t>
      </w:r>
      <w:r w:rsidRPr="004A3558">
        <w:t>/:id</w:t>
      </w:r>
      <w:r w:rsidRPr="004A3558">
        <w:t xml:space="preserve"> – </w:t>
      </w:r>
      <w:r w:rsidRPr="004A3558">
        <w:t>Show specific user</w:t>
      </w:r>
    </w:p>
    <w:p w14:paraId="0CA440BF" w14:textId="7EED9490" w:rsidR="00E22857" w:rsidRPr="004A3558" w:rsidRDefault="00E22857" w:rsidP="00E22857">
      <w:pPr>
        <w:pStyle w:val="PargrafodaLista"/>
        <w:numPr>
          <w:ilvl w:val="0"/>
          <w:numId w:val="23"/>
        </w:numPr>
      </w:pPr>
      <w:r w:rsidRPr="004A3558">
        <w:t>PUT</w:t>
      </w:r>
      <w:r w:rsidRPr="004A3558">
        <w:t xml:space="preserve"> /</w:t>
      </w:r>
      <w:proofErr w:type="spellStart"/>
      <w:r w:rsidRPr="004A3558">
        <w:t>api</w:t>
      </w:r>
      <w:proofErr w:type="spellEnd"/>
      <w:r w:rsidRPr="004A3558">
        <w:t xml:space="preserve">/user/:id – </w:t>
      </w:r>
      <w:r w:rsidRPr="004A3558">
        <w:t>Edit</w:t>
      </w:r>
      <w:r w:rsidRPr="004A3558">
        <w:t xml:space="preserve"> user</w:t>
      </w:r>
    </w:p>
    <w:p w14:paraId="1B78C0B1" w14:textId="77777777" w:rsidR="006B5CD4" w:rsidRPr="004A3558" w:rsidRDefault="006B5CD4" w:rsidP="00EB719D">
      <w:pPr>
        <w:pStyle w:val="PargrafodaLista"/>
        <w:numPr>
          <w:ilvl w:val="0"/>
          <w:numId w:val="23"/>
        </w:numPr>
      </w:pPr>
    </w:p>
    <w:p w14:paraId="1FD9B6B8" w14:textId="72A351DA" w:rsidR="008E28F0" w:rsidRPr="004A3558" w:rsidRDefault="00DA3EA2" w:rsidP="00DA3EA2">
      <w:pPr>
        <w:pStyle w:val="Ttulo2"/>
      </w:pPr>
      <w:r w:rsidRPr="004A3558">
        <w:t>Medicine</w:t>
      </w:r>
    </w:p>
    <w:p w14:paraId="601EE84B" w14:textId="18CC2023" w:rsidR="0099189E" w:rsidRPr="004A3558" w:rsidRDefault="002A01E6" w:rsidP="0099189E">
      <w:pPr>
        <w:pStyle w:val="PargrafodaLista"/>
        <w:numPr>
          <w:ilvl w:val="0"/>
          <w:numId w:val="23"/>
        </w:numPr>
      </w:pPr>
      <w:r w:rsidRPr="004A3558">
        <w:t>GET /</w:t>
      </w:r>
      <w:proofErr w:type="spellStart"/>
      <w:r w:rsidRPr="004A3558">
        <w:t>api</w:t>
      </w:r>
      <w:proofErr w:type="spellEnd"/>
      <w:r w:rsidRPr="004A3558">
        <w:t>/medicine</w:t>
      </w:r>
      <w:r w:rsidR="007A746D" w:rsidRPr="004A3558">
        <w:t xml:space="preserve"> </w:t>
      </w:r>
      <w:r w:rsidR="006D1E8E" w:rsidRPr="004A3558">
        <w:t>–</w:t>
      </w:r>
      <w:r w:rsidR="007A746D" w:rsidRPr="004A3558">
        <w:t xml:space="preserve"> </w:t>
      </w:r>
      <w:r w:rsidR="006D1E8E" w:rsidRPr="004A3558">
        <w:t>Get all Medicine</w:t>
      </w:r>
    </w:p>
    <w:p w14:paraId="273C0A09" w14:textId="2705B883" w:rsidR="006D1E8E" w:rsidRPr="004A3558" w:rsidRDefault="00D20038" w:rsidP="0099189E">
      <w:pPr>
        <w:pStyle w:val="PargrafodaLista"/>
        <w:numPr>
          <w:ilvl w:val="0"/>
          <w:numId w:val="23"/>
        </w:numPr>
      </w:pPr>
      <w:r w:rsidRPr="004A3558">
        <w:t>GET /</w:t>
      </w:r>
      <w:proofErr w:type="spellStart"/>
      <w:r w:rsidRPr="004A3558">
        <w:t>api</w:t>
      </w:r>
      <w:proofErr w:type="spellEnd"/>
      <w:r w:rsidRPr="004A3558">
        <w:t>/medicine/:id – Show Specific Medicine</w:t>
      </w:r>
    </w:p>
    <w:p w14:paraId="5B81FE98" w14:textId="5F1C39C2" w:rsidR="00F1560C" w:rsidRPr="004A3558" w:rsidRDefault="00F1560C" w:rsidP="0099189E">
      <w:pPr>
        <w:pStyle w:val="PargrafodaLista"/>
        <w:numPr>
          <w:ilvl w:val="0"/>
          <w:numId w:val="23"/>
        </w:numPr>
      </w:pPr>
      <w:r w:rsidRPr="004A3558">
        <w:t>DELETE /</w:t>
      </w:r>
      <w:proofErr w:type="spellStart"/>
      <w:r w:rsidRPr="004A3558">
        <w:t>api</w:t>
      </w:r>
      <w:proofErr w:type="spellEnd"/>
      <w:r w:rsidRPr="004A3558">
        <w:t>/medicine/:id – Delete Specific Medicine</w:t>
      </w:r>
    </w:p>
    <w:p w14:paraId="59EE8BEF" w14:textId="41593675" w:rsidR="00354DE2" w:rsidRPr="004A3558" w:rsidRDefault="0023524A" w:rsidP="0099189E">
      <w:pPr>
        <w:pStyle w:val="PargrafodaLista"/>
        <w:numPr>
          <w:ilvl w:val="0"/>
          <w:numId w:val="23"/>
        </w:numPr>
      </w:pPr>
      <w:r w:rsidRPr="004A3558">
        <w:t>POST /</w:t>
      </w:r>
      <w:proofErr w:type="spellStart"/>
      <w:r w:rsidRPr="004A3558">
        <w:t>api</w:t>
      </w:r>
      <w:proofErr w:type="spellEnd"/>
      <w:r w:rsidRPr="004A3558">
        <w:t>/medicine – Create Medicine</w:t>
      </w:r>
    </w:p>
    <w:p w14:paraId="7B8EABCC" w14:textId="24B14B55" w:rsidR="008E28F0" w:rsidRPr="004A3558" w:rsidRDefault="0023524A" w:rsidP="007028DC">
      <w:pPr>
        <w:pStyle w:val="PargrafodaLista"/>
        <w:numPr>
          <w:ilvl w:val="0"/>
          <w:numId w:val="23"/>
        </w:numPr>
      </w:pPr>
      <w:r w:rsidRPr="004A3558">
        <w:t>PUT /</w:t>
      </w:r>
      <w:proofErr w:type="spellStart"/>
      <w:r w:rsidR="009C7296" w:rsidRPr="004A3558">
        <w:t>api</w:t>
      </w:r>
      <w:proofErr w:type="spellEnd"/>
      <w:r w:rsidR="009C7296" w:rsidRPr="004A3558">
        <w:t>/medicine</w:t>
      </w:r>
      <w:r w:rsidR="009D6B7A" w:rsidRPr="004A3558">
        <w:t>/:id</w:t>
      </w:r>
      <w:r w:rsidR="009C7296" w:rsidRPr="004A3558">
        <w:t xml:space="preserve"> </w:t>
      </w:r>
      <w:r w:rsidR="009D6B7A" w:rsidRPr="004A3558">
        <w:t>–</w:t>
      </w:r>
      <w:r w:rsidR="009C7296" w:rsidRPr="004A3558">
        <w:t xml:space="preserve"> </w:t>
      </w:r>
      <w:r w:rsidR="009D6B7A" w:rsidRPr="004A3558">
        <w:t>Edit Medicine</w:t>
      </w:r>
    </w:p>
    <w:p w14:paraId="6AAE50CE" w14:textId="0484F0B6" w:rsidR="00E22857" w:rsidRPr="004A3558" w:rsidRDefault="00E22857" w:rsidP="00E22857">
      <w:pPr>
        <w:pStyle w:val="Ttulo2"/>
      </w:pPr>
      <w:r w:rsidRPr="004A3558">
        <w:t>Images</w:t>
      </w:r>
    </w:p>
    <w:p w14:paraId="23EF7512" w14:textId="3CC3D9D7" w:rsidR="00E22857" w:rsidRPr="004A3558" w:rsidRDefault="00E22857" w:rsidP="00E22857">
      <w:pPr>
        <w:pStyle w:val="PargrafodaLista"/>
        <w:numPr>
          <w:ilvl w:val="0"/>
          <w:numId w:val="26"/>
        </w:numPr>
      </w:pPr>
      <w:r w:rsidRPr="004A3558">
        <w:t>GET /images</w:t>
      </w:r>
      <w:proofErr w:type="gramStart"/>
      <w:r w:rsidRPr="004A3558">
        <w:t>/:</w:t>
      </w:r>
      <w:proofErr w:type="spellStart"/>
      <w:r w:rsidRPr="004A3558">
        <w:t>imagename</w:t>
      </w:r>
      <w:proofErr w:type="spellEnd"/>
      <w:proofErr w:type="gramEnd"/>
      <w:r w:rsidRPr="004A3558">
        <w:t xml:space="preserve"> – Show specific image</w:t>
      </w:r>
    </w:p>
    <w:p w14:paraId="74A2D218" w14:textId="475EB976" w:rsidR="00E22857" w:rsidRPr="004A3558" w:rsidRDefault="00E22857">
      <w:pPr>
        <w:pStyle w:val="Ttulo2"/>
      </w:pPr>
      <w:r w:rsidRPr="004A3558">
        <w:t>Orders</w:t>
      </w:r>
    </w:p>
    <w:p w14:paraId="38586F84" w14:textId="560AB08A" w:rsidR="00EB0D09" w:rsidRPr="004A3558" w:rsidRDefault="00E22857" w:rsidP="00EB0D09">
      <w:pPr>
        <w:pStyle w:val="PargrafodaLista"/>
        <w:numPr>
          <w:ilvl w:val="0"/>
          <w:numId w:val="26"/>
        </w:numPr>
      </w:pPr>
      <w:r w:rsidRPr="004A3558">
        <w:t>POST /</w:t>
      </w:r>
      <w:proofErr w:type="spellStart"/>
      <w:r w:rsidRPr="004A3558">
        <w:t>api</w:t>
      </w:r>
      <w:proofErr w:type="spellEnd"/>
      <w:r w:rsidRPr="004A3558">
        <w:t>/orders – add order</w:t>
      </w:r>
    </w:p>
    <w:p w14:paraId="0AB46C6E" w14:textId="26845787" w:rsidR="00EB0D09" w:rsidRPr="004A3558" w:rsidRDefault="00EB0D09" w:rsidP="00EB0D09">
      <w:pPr>
        <w:pStyle w:val="Ttulo1"/>
      </w:pPr>
      <w:r w:rsidRPr="004A3558">
        <w:t>Frontend Routes</w:t>
      </w:r>
    </w:p>
    <w:p w14:paraId="39A78A46" w14:textId="772795BB" w:rsidR="00EB0D09" w:rsidRPr="004A3558" w:rsidRDefault="00EB0D09" w:rsidP="00EB0D09">
      <w:pPr>
        <w:pStyle w:val="PargrafodaLista"/>
        <w:numPr>
          <w:ilvl w:val="0"/>
          <w:numId w:val="26"/>
        </w:numPr>
      </w:pPr>
      <w:r w:rsidRPr="004A3558">
        <w:t>/</w:t>
      </w:r>
      <w:proofErr w:type="gramStart"/>
      <w:r w:rsidRPr="004A3558">
        <w:t>dashboard</w:t>
      </w:r>
      <w:proofErr w:type="gramEnd"/>
      <w:r w:rsidRPr="004A3558">
        <w:t xml:space="preserve"> – slider/random medicines</w:t>
      </w:r>
    </w:p>
    <w:p w14:paraId="190E1273" w14:textId="1CD9A67A" w:rsidR="00EB0D09" w:rsidRPr="004A3558" w:rsidRDefault="00EB0D09" w:rsidP="00EB0D09">
      <w:pPr>
        <w:pStyle w:val="PargrafodaLista"/>
        <w:numPr>
          <w:ilvl w:val="0"/>
          <w:numId w:val="26"/>
        </w:numPr>
      </w:pPr>
      <w:r w:rsidRPr="004A3558">
        <w:t>/</w:t>
      </w:r>
      <w:proofErr w:type="gramStart"/>
      <w:r w:rsidRPr="004A3558">
        <w:t>users</w:t>
      </w:r>
      <w:proofErr w:type="gramEnd"/>
      <w:r w:rsidRPr="004A3558">
        <w:t xml:space="preserve"> – list of registered users</w:t>
      </w:r>
    </w:p>
    <w:p w14:paraId="5A09CD28" w14:textId="14008538" w:rsidR="00EB0D09" w:rsidRPr="004A3558" w:rsidRDefault="00EB0D09" w:rsidP="00EB0D09">
      <w:pPr>
        <w:pStyle w:val="PargrafodaLista"/>
        <w:numPr>
          <w:ilvl w:val="0"/>
          <w:numId w:val="26"/>
        </w:numPr>
      </w:pPr>
      <w:r w:rsidRPr="004A3558">
        <w:t>/</w:t>
      </w:r>
      <w:proofErr w:type="gramStart"/>
      <w:r w:rsidRPr="004A3558">
        <w:t>form</w:t>
      </w:r>
      <w:proofErr w:type="gramEnd"/>
      <w:r w:rsidRPr="004A3558">
        <w:t xml:space="preserve"> – register user</w:t>
      </w:r>
    </w:p>
    <w:p w14:paraId="44D4B9A9" w14:textId="5017520F" w:rsidR="00EB0D09" w:rsidRPr="004A3558" w:rsidRDefault="00EB0D09" w:rsidP="00EB0D09">
      <w:pPr>
        <w:pStyle w:val="PargrafodaLista"/>
        <w:numPr>
          <w:ilvl w:val="0"/>
          <w:numId w:val="26"/>
        </w:numPr>
      </w:pPr>
      <w:r w:rsidRPr="004A3558">
        <w:t>/</w:t>
      </w:r>
      <w:proofErr w:type="gramStart"/>
      <w:r w:rsidRPr="004A3558">
        <w:t>med</w:t>
      </w:r>
      <w:proofErr w:type="gramEnd"/>
      <w:r w:rsidRPr="004A3558">
        <w:t>-form – create medicine</w:t>
      </w:r>
    </w:p>
    <w:p w14:paraId="2722EFFC" w14:textId="000FED8B" w:rsidR="00EB0D09" w:rsidRPr="004A3558" w:rsidRDefault="00EB0D09" w:rsidP="00EB0D09">
      <w:pPr>
        <w:pStyle w:val="PargrafodaLista"/>
        <w:numPr>
          <w:ilvl w:val="0"/>
          <w:numId w:val="26"/>
        </w:numPr>
      </w:pPr>
      <w:r w:rsidRPr="004A3558">
        <w:t>/</w:t>
      </w:r>
      <w:proofErr w:type="gramStart"/>
      <w:r w:rsidRPr="004A3558">
        <w:t>login</w:t>
      </w:r>
      <w:proofErr w:type="gramEnd"/>
      <w:r w:rsidRPr="004A3558">
        <w:t xml:space="preserve"> – authentication </w:t>
      </w:r>
    </w:p>
    <w:p w14:paraId="708429E8" w14:textId="27A8A3EA" w:rsidR="00EB0D09" w:rsidRPr="004A3558" w:rsidRDefault="00EB0D09" w:rsidP="00EB0D09">
      <w:pPr>
        <w:pStyle w:val="PargrafodaLista"/>
        <w:numPr>
          <w:ilvl w:val="0"/>
          <w:numId w:val="26"/>
        </w:numPr>
      </w:pPr>
      <w:r w:rsidRPr="004A3558">
        <w:lastRenderedPageBreak/>
        <w:t>/</w:t>
      </w:r>
      <w:proofErr w:type="spellStart"/>
      <w:proofErr w:type="gramStart"/>
      <w:r w:rsidRPr="004A3558">
        <w:t>medicare</w:t>
      </w:r>
      <w:proofErr w:type="spellEnd"/>
      <w:proofErr w:type="gramEnd"/>
      <w:r w:rsidRPr="004A3558">
        <w:t xml:space="preserve"> – list of medicines</w:t>
      </w:r>
    </w:p>
    <w:p w14:paraId="553EFF79" w14:textId="56B3C91A" w:rsidR="00EB0D09" w:rsidRPr="004A3558" w:rsidRDefault="00EB0D09" w:rsidP="00EB0D09">
      <w:pPr>
        <w:pStyle w:val="PargrafodaLista"/>
        <w:numPr>
          <w:ilvl w:val="0"/>
          <w:numId w:val="26"/>
        </w:numPr>
      </w:pPr>
      <w:r w:rsidRPr="004A3558">
        <w:t>/details/:id – user details</w:t>
      </w:r>
    </w:p>
    <w:p w14:paraId="0741B1A1" w14:textId="0E0A8553" w:rsidR="00EB0D09" w:rsidRPr="004A3558" w:rsidRDefault="00EB0D09" w:rsidP="00EB0D09">
      <w:pPr>
        <w:pStyle w:val="PargrafodaLista"/>
        <w:numPr>
          <w:ilvl w:val="0"/>
          <w:numId w:val="26"/>
        </w:numPr>
      </w:pPr>
      <w:r w:rsidRPr="004A3558">
        <w:t>/</w:t>
      </w:r>
      <w:proofErr w:type="spellStart"/>
      <w:r w:rsidRPr="004A3558">
        <w:t>medDetails</w:t>
      </w:r>
      <w:proofErr w:type="spellEnd"/>
      <w:r w:rsidRPr="004A3558">
        <w:t>/:id – medicine details</w:t>
      </w:r>
    </w:p>
    <w:p w14:paraId="365BDA19" w14:textId="1BEFD74E" w:rsidR="00EB0D09" w:rsidRPr="004A3558" w:rsidRDefault="00EB0D09" w:rsidP="00EB0D09">
      <w:pPr>
        <w:pStyle w:val="PargrafodaLista"/>
        <w:numPr>
          <w:ilvl w:val="0"/>
          <w:numId w:val="26"/>
        </w:numPr>
      </w:pPr>
      <w:r w:rsidRPr="004A3558">
        <w:t>/</w:t>
      </w:r>
      <w:proofErr w:type="gramStart"/>
      <w:r w:rsidRPr="004A3558">
        <w:t>edit</w:t>
      </w:r>
      <w:proofErr w:type="gramEnd"/>
      <w:r w:rsidRPr="004A3558">
        <w:t>-med/:id – edit medicine</w:t>
      </w:r>
    </w:p>
    <w:p w14:paraId="7D37928C" w14:textId="64296894" w:rsidR="00EB0D09" w:rsidRPr="004A3558" w:rsidRDefault="00EB0D09" w:rsidP="00EB0D09">
      <w:pPr>
        <w:pStyle w:val="PargrafodaLista"/>
        <w:numPr>
          <w:ilvl w:val="0"/>
          <w:numId w:val="26"/>
        </w:numPr>
      </w:pPr>
      <w:r w:rsidRPr="004A3558">
        <w:t>/</w:t>
      </w:r>
      <w:proofErr w:type="gramStart"/>
      <w:r w:rsidRPr="004A3558">
        <w:t>medicine</w:t>
      </w:r>
      <w:proofErr w:type="gramEnd"/>
      <w:r w:rsidRPr="004A3558">
        <w:t>-</w:t>
      </w:r>
      <w:proofErr w:type="spellStart"/>
      <w:r w:rsidRPr="004A3558">
        <w:t>serach</w:t>
      </w:r>
      <w:proofErr w:type="spellEnd"/>
      <w:r w:rsidRPr="004A3558">
        <w:t xml:space="preserve"> – </w:t>
      </w:r>
      <w:proofErr w:type="spellStart"/>
      <w:r w:rsidRPr="004A3558">
        <w:t>serach</w:t>
      </w:r>
      <w:proofErr w:type="spellEnd"/>
      <w:r w:rsidRPr="004A3558">
        <w:t xml:space="preserve"> medicine</w:t>
      </w:r>
    </w:p>
    <w:p w14:paraId="7AAD8265" w14:textId="7EEED31E" w:rsidR="00EB0D09" w:rsidRPr="004A3558" w:rsidRDefault="00EB0D09" w:rsidP="00EB0D09">
      <w:pPr>
        <w:pStyle w:val="PargrafodaLista"/>
        <w:numPr>
          <w:ilvl w:val="0"/>
          <w:numId w:val="26"/>
        </w:numPr>
      </w:pPr>
      <w:r w:rsidRPr="004A3558">
        <w:t>/</w:t>
      </w:r>
      <w:proofErr w:type="gramStart"/>
      <w:r w:rsidRPr="004A3558">
        <w:t>checkout</w:t>
      </w:r>
      <w:proofErr w:type="gramEnd"/>
      <w:r w:rsidRPr="004A3558">
        <w:t xml:space="preserve"> – cart/medicine ordering</w:t>
      </w:r>
    </w:p>
    <w:p w14:paraId="1EBD4BED" w14:textId="77777777" w:rsidR="00EB0D09" w:rsidRPr="004A3558" w:rsidRDefault="00EB0D09" w:rsidP="007028DC">
      <w:pPr>
        <w:ind w:left="360"/>
      </w:pPr>
    </w:p>
    <w:p w14:paraId="0A133D94" w14:textId="53685E2B" w:rsidR="006B5CD4" w:rsidRPr="004A3558" w:rsidRDefault="006B5CD4">
      <w:pPr>
        <w:pStyle w:val="Ttulo1"/>
      </w:pPr>
      <w:r w:rsidRPr="004A3558">
        <w:t>Database Architecture</w:t>
      </w:r>
    </w:p>
    <w:p w14:paraId="49072226" w14:textId="283AF381" w:rsidR="006B5CD4" w:rsidRPr="004A3558" w:rsidRDefault="006B5CD4" w:rsidP="006B5CD4">
      <w:r w:rsidRPr="004A3558">
        <w:rPr>
          <w:noProof/>
        </w:rPr>
        <w:drawing>
          <wp:inline distT="0" distB="0" distL="0" distR="0" wp14:anchorId="789C75C6" wp14:editId="70D313E8">
            <wp:extent cx="5274310" cy="5494020"/>
            <wp:effectExtent l="0" t="0" r="2540" b="0"/>
            <wp:docPr id="16197793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79341" name="Imagem 1619779341"/>
                    <pic:cNvPicPr/>
                  </pic:nvPicPr>
                  <pic:blipFill>
                    <a:blip r:embed="rId9">
                      <a:extLst>
                        <a:ext uri="{28A0092B-C50C-407E-A947-70E740481C1C}">
                          <a14:useLocalDpi xmlns:a14="http://schemas.microsoft.com/office/drawing/2010/main" val="0"/>
                        </a:ext>
                      </a:extLst>
                    </a:blip>
                    <a:stretch>
                      <a:fillRect/>
                    </a:stretch>
                  </pic:blipFill>
                  <pic:spPr>
                    <a:xfrm>
                      <a:off x="0" y="0"/>
                      <a:ext cx="5274310" cy="5494020"/>
                    </a:xfrm>
                    <a:prstGeom prst="rect">
                      <a:avLst/>
                    </a:prstGeom>
                  </pic:spPr>
                </pic:pic>
              </a:graphicData>
            </a:graphic>
          </wp:inline>
        </w:drawing>
      </w:r>
    </w:p>
    <w:p w14:paraId="4E302A3B" w14:textId="77777777" w:rsidR="006B5CD4" w:rsidRPr="004A3558" w:rsidRDefault="006B5CD4" w:rsidP="006B5CD4">
      <w:pPr>
        <w:keepNext/>
      </w:pPr>
      <w:r w:rsidRPr="004A3558">
        <w:rPr>
          <w:noProof/>
        </w:rPr>
        <w:lastRenderedPageBreak/>
        <w:drawing>
          <wp:inline distT="0" distB="0" distL="0" distR="0" wp14:anchorId="30735A71" wp14:editId="3A6813C2">
            <wp:extent cx="2314575" cy="197449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a:extLst>
                        <a:ext uri="{28A0092B-C50C-407E-A947-70E740481C1C}">
                          <a14:useLocalDpi xmlns:a14="http://schemas.microsoft.com/office/drawing/2010/main" val="0"/>
                        </a:ext>
                      </a:extLst>
                    </a:blip>
                    <a:stretch>
                      <a:fillRect/>
                    </a:stretch>
                  </pic:blipFill>
                  <pic:spPr>
                    <a:xfrm>
                      <a:off x="0" y="0"/>
                      <a:ext cx="2321387" cy="1980306"/>
                    </a:xfrm>
                    <a:prstGeom prst="rect">
                      <a:avLst/>
                    </a:prstGeom>
                  </pic:spPr>
                </pic:pic>
              </a:graphicData>
            </a:graphic>
          </wp:inline>
        </w:drawing>
      </w:r>
    </w:p>
    <w:p w14:paraId="1FAF14EC" w14:textId="4435C837" w:rsidR="006B5CD4" w:rsidRPr="004A3558" w:rsidRDefault="006B5CD4" w:rsidP="006B5CD4">
      <w:pPr>
        <w:pStyle w:val="Legenda"/>
      </w:pPr>
      <w:r w:rsidRPr="004A3558">
        <w:t xml:space="preserve">Figure </w:t>
      </w:r>
      <w:r w:rsidRPr="004A3558">
        <w:fldChar w:fldCharType="begin"/>
      </w:r>
      <w:r w:rsidRPr="004A3558">
        <w:instrText xml:space="preserve"> SEQ Figure \* ARABIC </w:instrText>
      </w:r>
      <w:r w:rsidRPr="004A3558">
        <w:fldChar w:fldCharType="separate"/>
      </w:r>
      <w:r w:rsidR="006D6B08">
        <w:rPr>
          <w:noProof/>
        </w:rPr>
        <w:t>1</w:t>
      </w:r>
      <w:r w:rsidRPr="004A3558">
        <w:fldChar w:fldCharType="end"/>
      </w:r>
      <w:r w:rsidRPr="004A3558">
        <w:t xml:space="preserve"> Database Diagram Legend</w:t>
      </w:r>
    </w:p>
    <w:p w14:paraId="17D573C6" w14:textId="7B134EED" w:rsidR="00DE169F" w:rsidRPr="004A3558" w:rsidRDefault="006B5CD4">
      <w:pPr>
        <w:pStyle w:val="Ttulo1"/>
      </w:pPr>
      <w:r w:rsidRPr="004A3558">
        <w:t>Future Work</w:t>
      </w:r>
    </w:p>
    <w:p w14:paraId="39E13681" w14:textId="77777777" w:rsidR="00DE169F" w:rsidRPr="004A3558" w:rsidRDefault="00DE169F" w:rsidP="00DE169F"/>
    <w:p w14:paraId="3CC86DCA" w14:textId="3C81A073" w:rsidR="00DE169F" w:rsidRPr="004A3558" w:rsidRDefault="00DE169F" w:rsidP="00DE169F">
      <w:pPr>
        <w:pStyle w:val="PargrafodaLista"/>
        <w:numPr>
          <w:ilvl w:val="0"/>
          <w:numId w:val="25"/>
        </w:numPr>
      </w:pPr>
      <w:r w:rsidRPr="004A3558">
        <w:t>Add active link to items</w:t>
      </w:r>
    </w:p>
    <w:p w14:paraId="4E4B8847" w14:textId="151F81F5" w:rsidR="00B536BD" w:rsidRPr="004A3558" w:rsidRDefault="00B536BD" w:rsidP="00DE169F">
      <w:pPr>
        <w:pStyle w:val="PargrafodaLista"/>
        <w:numPr>
          <w:ilvl w:val="0"/>
          <w:numId w:val="25"/>
        </w:numPr>
      </w:pPr>
      <w:r w:rsidRPr="004A3558">
        <w:t>Administrator can view status of logged in users</w:t>
      </w:r>
    </w:p>
    <w:p w14:paraId="316021B6" w14:textId="421D442B" w:rsidR="00B536BD" w:rsidRPr="004A3558" w:rsidRDefault="006B5CD4" w:rsidP="00DE169F">
      <w:pPr>
        <w:pStyle w:val="PargrafodaLista"/>
        <w:numPr>
          <w:ilvl w:val="0"/>
          <w:numId w:val="25"/>
        </w:numPr>
      </w:pPr>
      <w:r w:rsidRPr="004A3558">
        <w:t>Administrator</w:t>
      </w:r>
      <w:r w:rsidR="00B536BD" w:rsidRPr="004A3558">
        <w:t xml:space="preserve"> can view orders</w:t>
      </w:r>
    </w:p>
    <w:p w14:paraId="6754985B" w14:textId="17DF1291" w:rsidR="009200EB" w:rsidRPr="004A3558" w:rsidRDefault="009200EB" w:rsidP="00DE169F">
      <w:pPr>
        <w:pStyle w:val="PargrafodaLista"/>
        <w:numPr>
          <w:ilvl w:val="0"/>
          <w:numId w:val="25"/>
        </w:numPr>
      </w:pPr>
      <w:r w:rsidRPr="004A3558">
        <w:t>User can sort medicines</w:t>
      </w:r>
    </w:p>
    <w:p w14:paraId="71B6468D" w14:textId="25361621" w:rsidR="009200EB" w:rsidRPr="004A3558" w:rsidRDefault="009200EB" w:rsidP="00DE169F">
      <w:pPr>
        <w:pStyle w:val="PargrafodaLista"/>
        <w:numPr>
          <w:ilvl w:val="0"/>
          <w:numId w:val="25"/>
        </w:numPr>
      </w:pPr>
      <w:r w:rsidRPr="004A3558">
        <w:t>User can filter medicines by category</w:t>
      </w:r>
    </w:p>
    <w:p w14:paraId="24D40E1E" w14:textId="563FEA45" w:rsidR="00B536BD" w:rsidRPr="004A3558" w:rsidRDefault="00B536BD" w:rsidP="00DE169F">
      <w:pPr>
        <w:pStyle w:val="PargrafodaLista"/>
        <w:numPr>
          <w:ilvl w:val="0"/>
          <w:numId w:val="25"/>
        </w:numPr>
      </w:pPr>
      <w:r w:rsidRPr="004A3558">
        <w:t>Users can see details of Medicine</w:t>
      </w:r>
    </w:p>
    <w:p w14:paraId="5FE23271" w14:textId="5973C78E" w:rsidR="00D66DEB" w:rsidRPr="004A3558" w:rsidRDefault="00D66DEB" w:rsidP="00DE169F">
      <w:pPr>
        <w:pStyle w:val="PargrafodaLista"/>
        <w:numPr>
          <w:ilvl w:val="0"/>
          <w:numId w:val="25"/>
        </w:numPr>
      </w:pPr>
      <w:r w:rsidRPr="004A3558">
        <w:t>Add Feature Tests</w:t>
      </w:r>
    </w:p>
    <w:p w14:paraId="4BA97203" w14:textId="13C0B72E" w:rsidR="00EB3286" w:rsidRPr="004A3558" w:rsidRDefault="00EB3286" w:rsidP="00DE169F">
      <w:pPr>
        <w:pStyle w:val="PargrafodaLista"/>
        <w:numPr>
          <w:ilvl w:val="0"/>
          <w:numId w:val="25"/>
        </w:numPr>
      </w:pPr>
      <w:r w:rsidRPr="004A3558">
        <w:t xml:space="preserve">Deploy app to </w:t>
      </w:r>
      <w:proofErr w:type="spellStart"/>
      <w:r w:rsidRPr="004A3558">
        <w:t>aws</w:t>
      </w:r>
      <w:proofErr w:type="spellEnd"/>
    </w:p>
    <w:p w14:paraId="44384092" w14:textId="77777777" w:rsidR="00B536BD" w:rsidRPr="004A3558" w:rsidRDefault="00B536BD" w:rsidP="00B536BD">
      <w:pPr>
        <w:ind w:left="360"/>
      </w:pPr>
    </w:p>
    <w:sectPr w:rsidR="00B536BD" w:rsidRPr="004A3558" w:rsidSect="0089714F">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8AEB8" w14:textId="77777777" w:rsidR="00F62C3A" w:rsidRDefault="00F62C3A" w:rsidP="00C6554A">
      <w:pPr>
        <w:spacing w:before="0" w:after="0" w:line="240" w:lineRule="auto"/>
      </w:pPr>
      <w:r>
        <w:separator/>
      </w:r>
    </w:p>
  </w:endnote>
  <w:endnote w:type="continuationSeparator" w:id="0">
    <w:p w14:paraId="28FB215E" w14:textId="77777777" w:rsidR="00F62C3A" w:rsidRDefault="00F62C3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0FF1" w14:textId="77777777" w:rsidR="002163EE" w:rsidRDefault="00ED7C44">
    <w:pPr>
      <w:pStyle w:val="Rodap"/>
    </w:pPr>
    <w:r>
      <w:rPr>
        <w:lang w:bidi="pt-PT"/>
      </w:rPr>
      <w:t xml:space="preserve">Página </w:t>
    </w:r>
    <w:r>
      <w:rPr>
        <w:lang w:bidi="pt-PT"/>
      </w:rPr>
      <w:fldChar w:fldCharType="begin"/>
    </w:r>
    <w:r>
      <w:rPr>
        <w:lang w:bidi="pt-PT"/>
      </w:rPr>
      <w:instrText xml:space="preserve"> PAGE  \* Arabic  \* MERGEFORMAT </w:instrText>
    </w:r>
    <w:r>
      <w:rPr>
        <w:lang w:bidi="pt-PT"/>
      </w:rPr>
      <w:fldChar w:fldCharType="separate"/>
    </w:r>
    <w:r w:rsidR="0089714F">
      <w:rPr>
        <w:noProof/>
        <w:lang w:bidi="pt-PT"/>
      </w:rPr>
      <w:t>1</w:t>
    </w:r>
    <w:r>
      <w:rPr>
        <w:lang w:bidi="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3DA8D" w14:textId="77777777" w:rsidR="00F62C3A" w:rsidRDefault="00F62C3A" w:rsidP="00C6554A">
      <w:pPr>
        <w:spacing w:before="0" w:after="0" w:line="240" w:lineRule="auto"/>
      </w:pPr>
      <w:r>
        <w:separator/>
      </w:r>
    </w:p>
  </w:footnote>
  <w:footnote w:type="continuationSeparator" w:id="0">
    <w:p w14:paraId="2038598A" w14:textId="77777777" w:rsidR="00F62C3A" w:rsidRDefault="00F62C3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mmarc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18767F"/>
    <w:multiLevelType w:val="hybridMultilevel"/>
    <w:tmpl w:val="3984D3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319559B"/>
    <w:multiLevelType w:val="hybridMultilevel"/>
    <w:tmpl w:val="E208D23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3B048B9"/>
    <w:multiLevelType w:val="hybridMultilevel"/>
    <w:tmpl w:val="28F213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7F17324"/>
    <w:multiLevelType w:val="hybridMultilevel"/>
    <w:tmpl w:val="8CC62E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F174799"/>
    <w:multiLevelType w:val="hybridMultilevel"/>
    <w:tmpl w:val="D27674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40030CD"/>
    <w:multiLevelType w:val="hybridMultilevel"/>
    <w:tmpl w:val="AF54A0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8D6CE5"/>
    <w:multiLevelType w:val="multilevel"/>
    <w:tmpl w:val="A888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DD5212"/>
    <w:multiLevelType w:val="hybridMultilevel"/>
    <w:tmpl w:val="74BA7E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912141C"/>
    <w:multiLevelType w:val="hybridMultilevel"/>
    <w:tmpl w:val="71E4C8D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BF97C27"/>
    <w:multiLevelType w:val="hybridMultilevel"/>
    <w:tmpl w:val="22E4C7D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3F43A66"/>
    <w:multiLevelType w:val="hybridMultilevel"/>
    <w:tmpl w:val="3C38BA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AA27820"/>
    <w:multiLevelType w:val="hybridMultilevel"/>
    <w:tmpl w:val="8F88C92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37963677">
    <w:abstractNumId w:val="9"/>
  </w:num>
  <w:num w:numId="2" w16cid:durableId="655568570">
    <w:abstractNumId w:val="8"/>
  </w:num>
  <w:num w:numId="3" w16cid:durableId="1482885553">
    <w:abstractNumId w:val="8"/>
  </w:num>
  <w:num w:numId="4" w16cid:durableId="1948653521">
    <w:abstractNumId w:val="9"/>
  </w:num>
  <w:num w:numId="5" w16cid:durableId="1121874888">
    <w:abstractNumId w:val="18"/>
  </w:num>
  <w:num w:numId="6" w16cid:durableId="1807316913">
    <w:abstractNumId w:val="10"/>
  </w:num>
  <w:num w:numId="7" w16cid:durableId="750588253">
    <w:abstractNumId w:val="12"/>
  </w:num>
  <w:num w:numId="8" w16cid:durableId="138620934">
    <w:abstractNumId w:val="7"/>
  </w:num>
  <w:num w:numId="9" w16cid:durableId="1613240904">
    <w:abstractNumId w:val="6"/>
  </w:num>
  <w:num w:numId="10" w16cid:durableId="1096440845">
    <w:abstractNumId w:val="5"/>
  </w:num>
  <w:num w:numId="11" w16cid:durableId="2015915297">
    <w:abstractNumId w:val="4"/>
  </w:num>
  <w:num w:numId="12" w16cid:durableId="124199087">
    <w:abstractNumId w:val="3"/>
  </w:num>
  <w:num w:numId="13" w16cid:durableId="987435149">
    <w:abstractNumId w:val="2"/>
  </w:num>
  <w:num w:numId="14" w16cid:durableId="448202289">
    <w:abstractNumId w:val="1"/>
  </w:num>
  <w:num w:numId="15" w16cid:durableId="385954294">
    <w:abstractNumId w:val="0"/>
  </w:num>
  <w:num w:numId="16" w16cid:durableId="884416856">
    <w:abstractNumId w:val="21"/>
  </w:num>
  <w:num w:numId="17" w16cid:durableId="1543008475">
    <w:abstractNumId w:val="24"/>
  </w:num>
  <w:num w:numId="18" w16cid:durableId="94712008">
    <w:abstractNumId w:val="16"/>
  </w:num>
  <w:num w:numId="19" w16cid:durableId="265701137">
    <w:abstractNumId w:val="22"/>
  </w:num>
  <w:num w:numId="20" w16cid:durableId="416946033">
    <w:abstractNumId w:val="14"/>
  </w:num>
  <w:num w:numId="21" w16cid:durableId="1937207186">
    <w:abstractNumId w:val="13"/>
  </w:num>
  <w:num w:numId="22" w16cid:durableId="1346983904">
    <w:abstractNumId w:val="20"/>
  </w:num>
  <w:num w:numId="23" w16cid:durableId="209729682">
    <w:abstractNumId w:val="11"/>
  </w:num>
  <w:num w:numId="24" w16cid:durableId="1641495376">
    <w:abstractNumId w:val="17"/>
  </w:num>
  <w:num w:numId="25" w16cid:durableId="757480891">
    <w:abstractNumId w:val="23"/>
  </w:num>
  <w:num w:numId="26" w16cid:durableId="37631690">
    <w:abstractNumId w:val="15"/>
  </w:num>
  <w:num w:numId="27" w16cid:durableId="6404972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30"/>
    <w:rsid w:val="00027A8D"/>
    <w:rsid w:val="00047E4D"/>
    <w:rsid w:val="000766E4"/>
    <w:rsid w:val="000E0648"/>
    <w:rsid w:val="00127034"/>
    <w:rsid w:val="00143CDB"/>
    <w:rsid w:val="00171044"/>
    <w:rsid w:val="001B324F"/>
    <w:rsid w:val="001C422A"/>
    <w:rsid w:val="001E1B1E"/>
    <w:rsid w:val="001F3EE0"/>
    <w:rsid w:val="0023524A"/>
    <w:rsid w:val="0025424F"/>
    <w:rsid w:val="002554CD"/>
    <w:rsid w:val="00293B83"/>
    <w:rsid w:val="002A01E6"/>
    <w:rsid w:val="002B03DF"/>
    <w:rsid w:val="002B4294"/>
    <w:rsid w:val="002D3D5C"/>
    <w:rsid w:val="00320B45"/>
    <w:rsid w:val="00333D0D"/>
    <w:rsid w:val="00353E27"/>
    <w:rsid w:val="00354DE2"/>
    <w:rsid w:val="003A5CA4"/>
    <w:rsid w:val="003F0648"/>
    <w:rsid w:val="004116B5"/>
    <w:rsid w:val="00422933"/>
    <w:rsid w:val="00430EB4"/>
    <w:rsid w:val="00433000"/>
    <w:rsid w:val="00467284"/>
    <w:rsid w:val="004719F2"/>
    <w:rsid w:val="0047364E"/>
    <w:rsid w:val="004A3558"/>
    <w:rsid w:val="004C049F"/>
    <w:rsid w:val="004E7618"/>
    <w:rsid w:val="005000E2"/>
    <w:rsid w:val="00530810"/>
    <w:rsid w:val="00546017"/>
    <w:rsid w:val="00546AB2"/>
    <w:rsid w:val="005470C8"/>
    <w:rsid w:val="00555957"/>
    <w:rsid w:val="00565401"/>
    <w:rsid w:val="005B417A"/>
    <w:rsid w:val="005C0BE3"/>
    <w:rsid w:val="005D514D"/>
    <w:rsid w:val="006141E8"/>
    <w:rsid w:val="00616992"/>
    <w:rsid w:val="006260CB"/>
    <w:rsid w:val="00692D5F"/>
    <w:rsid w:val="0069674C"/>
    <w:rsid w:val="006A3CE7"/>
    <w:rsid w:val="006A7844"/>
    <w:rsid w:val="006B5CD4"/>
    <w:rsid w:val="006D1E8E"/>
    <w:rsid w:val="006D2513"/>
    <w:rsid w:val="006D6B08"/>
    <w:rsid w:val="006E2FFE"/>
    <w:rsid w:val="006F71FC"/>
    <w:rsid w:val="007028DC"/>
    <w:rsid w:val="00753609"/>
    <w:rsid w:val="00764D44"/>
    <w:rsid w:val="00765722"/>
    <w:rsid w:val="007A6195"/>
    <w:rsid w:val="007A746D"/>
    <w:rsid w:val="007F0471"/>
    <w:rsid w:val="00865922"/>
    <w:rsid w:val="008966F2"/>
    <w:rsid w:val="0089714F"/>
    <w:rsid w:val="008E28F0"/>
    <w:rsid w:val="008E50B6"/>
    <w:rsid w:val="0091433A"/>
    <w:rsid w:val="009200EB"/>
    <w:rsid w:val="0092246D"/>
    <w:rsid w:val="00925262"/>
    <w:rsid w:val="0097029A"/>
    <w:rsid w:val="009746B0"/>
    <w:rsid w:val="00985963"/>
    <w:rsid w:val="0099189E"/>
    <w:rsid w:val="00997FA3"/>
    <w:rsid w:val="009C1E3F"/>
    <w:rsid w:val="009C7296"/>
    <w:rsid w:val="009D6B7A"/>
    <w:rsid w:val="00A0741E"/>
    <w:rsid w:val="00A10A57"/>
    <w:rsid w:val="00A97FCB"/>
    <w:rsid w:val="00AA3250"/>
    <w:rsid w:val="00AC020C"/>
    <w:rsid w:val="00AD3B05"/>
    <w:rsid w:val="00AD3BBE"/>
    <w:rsid w:val="00B00474"/>
    <w:rsid w:val="00B47EA3"/>
    <w:rsid w:val="00B536BD"/>
    <w:rsid w:val="00B8192D"/>
    <w:rsid w:val="00B90359"/>
    <w:rsid w:val="00B97241"/>
    <w:rsid w:val="00BB15F2"/>
    <w:rsid w:val="00BB3CBF"/>
    <w:rsid w:val="00BB69E8"/>
    <w:rsid w:val="00BF6EFD"/>
    <w:rsid w:val="00C60008"/>
    <w:rsid w:val="00C6554A"/>
    <w:rsid w:val="00C81A04"/>
    <w:rsid w:val="00C92331"/>
    <w:rsid w:val="00CA7033"/>
    <w:rsid w:val="00CA76F1"/>
    <w:rsid w:val="00CB4DB2"/>
    <w:rsid w:val="00CB5FF9"/>
    <w:rsid w:val="00CC7E83"/>
    <w:rsid w:val="00CF2991"/>
    <w:rsid w:val="00D03330"/>
    <w:rsid w:val="00D20038"/>
    <w:rsid w:val="00D34CF9"/>
    <w:rsid w:val="00D5203D"/>
    <w:rsid w:val="00D66DEB"/>
    <w:rsid w:val="00D97D77"/>
    <w:rsid w:val="00DA3EA2"/>
    <w:rsid w:val="00DB7F41"/>
    <w:rsid w:val="00DC180D"/>
    <w:rsid w:val="00DE169F"/>
    <w:rsid w:val="00DF4DB2"/>
    <w:rsid w:val="00E0336B"/>
    <w:rsid w:val="00E22857"/>
    <w:rsid w:val="00E3117F"/>
    <w:rsid w:val="00E34496"/>
    <w:rsid w:val="00E90AA2"/>
    <w:rsid w:val="00EA6BB1"/>
    <w:rsid w:val="00EB0D09"/>
    <w:rsid w:val="00EB3286"/>
    <w:rsid w:val="00EB719D"/>
    <w:rsid w:val="00ED0C2E"/>
    <w:rsid w:val="00ED5934"/>
    <w:rsid w:val="00ED7C44"/>
    <w:rsid w:val="00F1560C"/>
    <w:rsid w:val="00F159C0"/>
    <w:rsid w:val="00F425E1"/>
    <w:rsid w:val="00F43B82"/>
    <w:rsid w:val="00F62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4DCB9"/>
  <w15:chartTrackingRefBased/>
  <w15:docId w15:val="{229CD2B6-923A-4826-B5D8-3002CAA1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en-US"/>
    </w:rPr>
  </w:style>
  <w:style w:type="paragraph" w:styleId="Ttulo1">
    <w:name w:val="heading 1"/>
    <w:basedOn w:val="Normal"/>
    <w:next w:val="Normal"/>
    <w:link w:val="Ttulo1Carte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te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te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te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te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te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te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ter">
    <w:name w:val="Título 2 Caráter"/>
    <w:basedOn w:val="Tipodeletrapredefinidodopargrafo"/>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cto">
    <w:name w:val="Informações de Contacto"/>
    <w:basedOn w:val="Normal"/>
    <w:uiPriority w:val="4"/>
    <w:qFormat/>
    <w:rsid w:val="00C6554A"/>
    <w:pPr>
      <w:spacing w:before="0" w:after="0"/>
      <w:jc w:val="center"/>
    </w:pPr>
  </w:style>
  <w:style w:type="paragraph" w:styleId="Listacommarcas">
    <w:name w:val="List Bullet"/>
    <w:basedOn w:val="Normal"/>
    <w:uiPriority w:val="10"/>
    <w:unhideWhenUsed/>
    <w:qFormat/>
    <w:rsid w:val="00C6554A"/>
    <w:pPr>
      <w:numPr>
        <w:numId w:val="4"/>
      </w:numPr>
    </w:pPr>
  </w:style>
  <w:style w:type="paragraph" w:styleId="Ttulo">
    <w:name w:val="Title"/>
    <w:basedOn w:val="Normal"/>
    <w:link w:val="TtuloCarte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ter">
    <w:name w:val="Título Caráter"/>
    <w:basedOn w:val="Tipodeletrapredefinidodopargraf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te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ter">
    <w:name w:val="Subtítulo Caráter"/>
    <w:basedOn w:val="Tipodeletrapredefinidodopargrafo"/>
    <w:link w:val="Subttulo"/>
    <w:uiPriority w:val="3"/>
    <w:rsid w:val="00333D0D"/>
    <w:rPr>
      <w:rFonts w:asciiTheme="majorHAnsi" w:eastAsiaTheme="majorEastAsia" w:hAnsiTheme="majorHAnsi" w:cstheme="majorBidi"/>
      <w:caps/>
      <w:sz w:val="26"/>
    </w:rPr>
  </w:style>
  <w:style w:type="paragraph" w:styleId="Rodap">
    <w:name w:val="footer"/>
    <w:basedOn w:val="Normal"/>
    <w:link w:val="RodapCarter"/>
    <w:uiPriority w:val="99"/>
    <w:unhideWhenUsed/>
    <w:rsid w:val="00C6554A"/>
    <w:pPr>
      <w:spacing w:before="0" w:after="0" w:line="240" w:lineRule="auto"/>
      <w:jc w:val="right"/>
    </w:pPr>
    <w:rPr>
      <w:caps/>
    </w:rPr>
  </w:style>
  <w:style w:type="character" w:customStyle="1" w:styleId="RodapCarter">
    <w:name w:val="Rodapé Caráter"/>
    <w:basedOn w:val="Tipodeletrapredefinidodopargrafo"/>
    <w:link w:val="Rodap"/>
    <w:uiPriority w:val="99"/>
    <w:rsid w:val="00C6554A"/>
    <w:rPr>
      <w:caps/>
    </w:rPr>
  </w:style>
  <w:style w:type="paragraph" w:customStyle="1" w:styleId="Fotografia">
    <w:name w:val="Fotografia"/>
    <w:basedOn w:val="Normal"/>
    <w:uiPriority w:val="1"/>
    <w:qFormat/>
    <w:rsid w:val="00C6554A"/>
    <w:pPr>
      <w:spacing w:before="0" w:after="0" w:line="240" w:lineRule="auto"/>
      <w:jc w:val="center"/>
    </w:pPr>
  </w:style>
  <w:style w:type="paragraph" w:styleId="Cabealho">
    <w:name w:val="header"/>
    <w:basedOn w:val="Normal"/>
    <w:link w:val="CabealhoCarter"/>
    <w:uiPriority w:val="99"/>
    <w:unhideWhenUsed/>
    <w:rsid w:val="00C6554A"/>
    <w:pPr>
      <w:spacing w:before="0" w:after="0" w:line="240" w:lineRule="auto"/>
    </w:pPr>
  </w:style>
  <w:style w:type="character" w:customStyle="1" w:styleId="CabealhoCarter">
    <w:name w:val="Cabeçalho Caráter"/>
    <w:basedOn w:val="Tipodeletrapredefinidodopargrafo"/>
    <w:link w:val="Cabealho"/>
    <w:uiPriority w:val="99"/>
    <w:rsid w:val="00C6554A"/>
    <w:rPr>
      <w:color w:val="595959" w:themeColor="text1" w:themeTint="A6"/>
      <w:sz w:val="20"/>
      <w:szCs w:val="20"/>
      <w:lang w:eastAsia="ja-JP"/>
    </w:rPr>
  </w:style>
  <w:style w:type="paragraph" w:styleId="Listanumerada">
    <w:name w:val="List Number"/>
    <w:basedOn w:val="Normal"/>
    <w:uiPriority w:val="11"/>
    <w:unhideWhenUsed/>
    <w:qFormat/>
    <w:rsid w:val="00C6554A"/>
    <w:pPr>
      <w:numPr>
        <w:numId w:val="3"/>
      </w:numPr>
      <w:contextualSpacing/>
    </w:pPr>
  </w:style>
  <w:style w:type="character" w:customStyle="1" w:styleId="Ttulo3Carter">
    <w:name w:val="Título 3 Caráter"/>
    <w:basedOn w:val="Tipodeletrapredefinidodopargrafo"/>
    <w:link w:val="Ttulo3"/>
    <w:uiPriority w:val="9"/>
    <w:rsid w:val="00C6554A"/>
    <w:rPr>
      <w:rFonts w:asciiTheme="majorHAnsi" w:eastAsiaTheme="majorEastAsia" w:hAnsiTheme="majorHAnsi" w:cstheme="majorBidi"/>
      <w:color w:val="004F5B" w:themeColor="accent1" w:themeShade="7F"/>
      <w:sz w:val="24"/>
      <w:szCs w:val="24"/>
    </w:rPr>
  </w:style>
  <w:style w:type="character" w:customStyle="1" w:styleId="Ttulo8Carter">
    <w:name w:val="Título 8 Caráter"/>
    <w:basedOn w:val="Tipodeletrapredefinidodopargrafo"/>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ter">
    <w:name w:val="Título 9 Caráter"/>
    <w:basedOn w:val="Tipodeletrapredefinidodopargrafo"/>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eIntensa">
    <w:name w:val="Intense Emphasis"/>
    <w:basedOn w:val="Tipodeletrapredefinidodopargraf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arte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arter">
    <w:name w:val="Citação Intensa Caráter"/>
    <w:basedOn w:val="Tipodeletrapredefinidodopargrafo"/>
    <w:link w:val="CitaoIntensa"/>
    <w:uiPriority w:val="30"/>
    <w:semiHidden/>
    <w:rsid w:val="00C6554A"/>
    <w:rPr>
      <w:i/>
      <w:iCs/>
      <w:color w:val="007789" w:themeColor="accent1" w:themeShade="BF"/>
    </w:rPr>
  </w:style>
  <w:style w:type="character" w:styleId="RefernciaIntensa">
    <w:name w:val="Intense Reference"/>
    <w:basedOn w:val="Tipodeletrapredefinidodopargraf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unhideWhenUsed/>
    <w:qFormat/>
    <w:rsid w:val="00C6554A"/>
    <w:pPr>
      <w:spacing w:before="0" w:line="240" w:lineRule="auto"/>
    </w:pPr>
    <w:rPr>
      <w:i/>
      <w:iCs/>
      <w:color w:val="4E5B6F" w:themeColor="text2"/>
      <w:szCs w:val="18"/>
    </w:rPr>
  </w:style>
  <w:style w:type="paragraph" w:styleId="Textodebalo">
    <w:name w:val="Balloon Text"/>
    <w:basedOn w:val="Normal"/>
    <w:link w:val="TextodebaloCarter"/>
    <w:uiPriority w:val="99"/>
    <w:semiHidden/>
    <w:unhideWhenUsed/>
    <w:rsid w:val="00C6554A"/>
    <w:pPr>
      <w:spacing w:before="0" w:after="0" w:line="240" w:lineRule="auto"/>
    </w:pPr>
    <w:rPr>
      <w:rFonts w:ascii="Segoe UI" w:hAnsi="Segoe UI" w:cs="Segoe UI"/>
      <w:szCs w:val="18"/>
    </w:rPr>
  </w:style>
  <w:style w:type="character" w:customStyle="1" w:styleId="TextodebaloCarter">
    <w:name w:val="Texto de balão Caráter"/>
    <w:basedOn w:val="Tipodeletrapredefinidodopargrafo"/>
    <w:link w:val="Textodebalo"/>
    <w:uiPriority w:val="99"/>
    <w:semiHidden/>
    <w:rsid w:val="00C6554A"/>
    <w:rPr>
      <w:rFonts w:ascii="Segoe UI" w:hAnsi="Segoe UI" w:cs="Segoe UI"/>
      <w:szCs w:val="18"/>
    </w:rPr>
  </w:style>
  <w:style w:type="paragraph" w:styleId="Textode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arter"/>
    <w:uiPriority w:val="99"/>
    <w:semiHidden/>
    <w:unhideWhenUsed/>
    <w:rsid w:val="00C6554A"/>
    <w:pPr>
      <w:spacing w:after="120"/>
    </w:pPr>
    <w:rPr>
      <w:szCs w:val="16"/>
    </w:rPr>
  </w:style>
  <w:style w:type="character" w:customStyle="1" w:styleId="Corpodetexto3Carter">
    <w:name w:val="Corpo de texto 3 Caráter"/>
    <w:basedOn w:val="Tipodeletrapredefinidodopargrafo"/>
    <w:link w:val="Corpodetexto3"/>
    <w:uiPriority w:val="99"/>
    <w:semiHidden/>
    <w:rsid w:val="00C6554A"/>
    <w:rPr>
      <w:szCs w:val="16"/>
    </w:rPr>
  </w:style>
  <w:style w:type="paragraph" w:styleId="Avanodecorpodetexto3">
    <w:name w:val="Body Text Indent 3"/>
    <w:basedOn w:val="Normal"/>
    <w:link w:val="Avanodecorpodetexto3Carter"/>
    <w:uiPriority w:val="99"/>
    <w:semiHidden/>
    <w:unhideWhenUsed/>
    <w:rsid w:val="00C6554A"/>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C6554A"/>
    <w:rPr>
      <w:szCs w:val="16"/>
    </w:rPr>
  </w:style>
  <w:style w:type="character" w:styleId="Refdecomentrio">
    <w:name w:val="annotation reference"/>
    <w:basedOn w:val="Tipodeletrapredefinidodopargrafo"/>
    <w:uiPriority w:val="99"/>
    <w:semiHidden/>
    <w:unhideWhenUsed/>
    <w:rsid w:val="00C6554A"/>
    <w:rPr>
      <w:sz w:val="22"/>
      <w:szCs w:val="16"/>
    </w:rPr>
  </w:style>
  <w:style w:type="paragraph" w:styleId="Textodecomentrio">
    <w:name w:val="annotation text"/>
    <w:basedOn w:val="Normal"/>
    <w:link w:val="TextodecomentrioCarter"/>
    <w:uiPriority w:val="99"/>
    <w:semiHidden/>
    <w:unhideWhenUsed/>
    <w:rsid w:val="00C6554A"/>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C6554A"/>
    <w:rPr>
      <w:szCs w:val="20"/>
    </w:rPr>
  </w:style>
  <w:style w:type="paragraph" w:styleId="Assuntodecomentrio">
    <w:name w:val="annotation subject"/>
    <w:basedOn w:val="Textodecomentrio"/>
    <w:next w:val="Textodecomentrio"/>
    <w:link w:val="AssuntodecomentrioCarter"/>
    <w:uiPriority w:val="99"/>
    <w:semiHidden/>
    <w:unhideWhenUsed/>
    <w:rsid w:val="00C6554A"/>
    <w:rPr>
      <w:b/>
      <w:bCs/>
    </w:rPr>
  </w:style>
  <w:style w:type="character" w:customStyle="1" w:styleId="AssuntodecomentrioCarter">
    <w:name w:val="Assunto de comentário Caráter"/>
    <w:basedOn w:val="TextodecomentrioCarter"/>
    <w:link w:val="Assuntodecomentrio"/>
    <w:uiPriority w:val="99"/>
    <w:semiHidden/>
    <w:rsid w:val="00C6554A"/>
    <w:rPr>
      <w:b/>
      <w:bCs/>
      <w:szCs w:val="20"/>
    </w:rPr>
  </w:style>
  <w:style w:type="paragraph" w:styleId="Mapadodocumento">
    <w:name w:val="Document Map"/>
    <w:basedOn w:val="Normal"/>
    <w:link w:val="MapadodocumentoCarter"/>
    <w:uiPriority w:val="99"/>
    <w:semiHidden/>
    <w:unhideWhenUsed/>
    <w:rsid w:val="00C6554A"/>
    <w:pPr>
      <w:spacing w:before="0"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C6554A"/>
    <w:rPr>
      <w:rFonts w:ascii="Segoe UI" w:hAnsi="Segoe UI" w:cs="Segoe UI"/>
      <w:szCs w:val="16"/>
    </w:rPr>
  </w:style>
  <w:style w:type="paragraph" w:styleId="Textodenotadefim">
    <w:name w:val="endnote text"/>
    <w:basedOn w:val="Normal"/>
    <w:link w:val="TextodenotadefimCarter"/>
    <w:uiPriority w:val="99"/>
    <w:semiHidden/>
    <w:unhideWhenUsed/>
    <w:rsid w:val="00C6554A"/>
    <w:pPr>
      <w:spacing w:before="0"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C6554A"/>
    <w:rPr>
      <w:szCs w:val="20"/>
    </w:rPr>
  </w:style>
  <w:style w:type="paragraph" w:styleId="Remetent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ligaovisitada">
    <w:name w:val="FollowedHyperlink"/>
    <w:basedOn w:val="Tipodeletrapredefinidodopargrafo"/>
    <w:uiPriority w:val="99"/>
    <w:semiHidden/>
    <w:unhideWhenUsed/>
    <w:rsid w:val="00C6554A"/>
    <w:rPr>
      <w:color w:val="007789" w:themeColor="accent1" w:themeShade="BF"/>
      <w:u w:val="single"/>
    </w:rPr>
  </w:style>
  <w:style w:type="paragraph" w:styleId="Textodenotaderodap">
    <w:name w:val="footnote text"/>
    <w:basedOn w:val="Normal"/>
    <w:link w:val="TextodenotaderodapCarter"/>
    <w:uiPriority w:val="99"/>
    <w:semiHidden/>
    <w:unhideWhenUsed/>
    <w:rsid w:val="00C6554A"/>
    <w:pPr>
      <w:spacing w:before="0"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C6554A"/>
    <w:rPr>
      <w:szCs w:val="20"/>
    </w:rPr>
  </w:style>
  <w:style w:type="character" w:styleId="CdigoHTML">
    <w:name w:val="HTML Code"/>
    <w:basedOn w:val="Tipodeletrapredefinidodopargrafo"/>
    <w:uiPriority w:val="99"/>
    <w:semiHidden/>
    <w:unhideWhenUsed/>
    <w:rsid w:val="00C6554A"/>
    <w:rPr>
      <w:rFonts w:ascii="Consolas" w:hAnsi="Consolas"/>
      <w:sz w:val="22"/>
      <w:szCs w:val="20"/>
    </w:rPr>
  </w:style>
  <w:style w:type="character" w:styleId="TecladoHTML">
    <w:name w:val="HTML Keyboard"/>
    <w:basedOn w:val="Tipodeletrapredefinidodopargrafo"/>
    <w:uiPriority w:val="99"/>
    <w:semiHidden/>
    <w:unhideWhenUsed/>
    <w:rsid w:val="00C6554A"/>
    <w:rPr>
      <w:rFonts w:ascii="Consolas" w:hAnsi="Consolas"/>
      <w:sz w:val="22"/>
      <w:szCs w:val="20"/>
    </w:rPr>
  </w:style>
  <w:style w:type="paragraph" w:styleId="HTMLpr-formatado">
    <w:name w:val="HTML Preformatted"/>
    <w:basedOn w:val="Normal"/>
    <w:link w:val="HTMLpr-formatadoCarter"/>
    <w:uiPriority w:val="99"/>
    <w:semiHidden/>
    <w:unhideWhenUsed/>
    <w:rsid w:val="00C6554A"/>
    <w:pPr>
      <w:spacing w:before="0"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C6554A"/>
    <w:rPr>
      <w:rFonts w:ascii="Consolas" w:hAnsi="Consolas"/>
      <w:szCs w:val="20"/>
    </w:rPr>
  </w:style>
  <w:style w:type="character" w:styleId="MquinadeescreverHTML">
    <w:name w:val="HTML Typewriter"/>
    <w:basedOn w:val="Tipodeletrapredefinidodopargrafo"/>
    <w:uiPriority w:val="99"/>
    <w:semiHidden/>
    <w:unhideWhenUsed/>
    <w:rsid w:val="00C6554A"/>
    <w:rPr>
      <w:rFonts w:ascii="Consolas" w:hAnsi="Consolas"/>
      <w:sz w:val="22"/>
      <w:szCs w:val="20"/>
    </w:rPr>
  </w:style>
  <w:style w:type="character" w:styleId="Hiperligao">
    <w:name w:val="Hyperlink"/>
    <w:basedOn w:val="Tipodeletrapredefinidodopargrafo"/>
    <w:uiPriority w:val="99"/>
    <w:semiHidden/>
    <w:unhideWhenUsed/>
    <w:rsid w:val="00C6554A"/>
    <w:rPr>
      <w:color w:val="835D00" w:themeColor="accent3" w:themeShade="80"/>
      <w:u w:val="single"/>
    </w:rPr>
  </w:style>
  <w:style w:type="paragraph" w:styleId="Textodemacro">
    <w:name w:val="macro"/>
    <w:link w:val="TextodemacroCarte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C6554A"/>
    <w:rPr>
      <w:rFonts w:ascii="Consolas" w:hAnsi="Consolas"/>
      <w:szCs w:val="20"/>
    </w:rPr>
  </w:style>
  <w:style w:type="character" w:styleId="TextodoMarcadordePosio">
    <w:name w:val="Placeholder Text"/>
    <w:basedOn w:val="Tipodeletrapredefinidodopargrafo"/>
    <w:uiPriority w:val="99"/>
    <w:semiHidden/>
    <w:rsid w:val="00C6554A"/>
    <w:rPr>
      <w:color w:val="595959" w:themeColor="text1" w:themeTint="A6"/>
    </w:rPr>
  </w:style>
  <w:style w:type="paragraph" w:styleId="Textosimples">
    <w:name w:val="Plain Text"/>
    <w:basedOn w:val="Normal"/>
    <w:link w:val="TextosimplesCarter"/>
    <w:uiPriority w:val="99"/>
    <w:semiHidden/>
    <w:unhideWhenUsed/>
    <w:rsid w:val="00C6554A"/>
    <w:pPr>
      <w:spacing w:before="0"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C6554A"/>
    <w:rPr>
      <w:rFonts w:ascii="Consolas" w:hAnsi="Consolas"/>
      <w:szCs w:val="21"/>
    </w:rPr>
  </w:style>
  <w:style w:type="character" w:customStyle="1" w:styleId="Ttulo7Carter">
    <w:name w:val="Título 7 Caráter"/>
    <w:basedOn w:val="Tipodeletrapredefinidodopargrafo"/>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ter">
    <w:name w:val="Título 6 Caráter"/>
    <w:basedOn w:val="Tipodeletrapredefinidodopargrafo"/>
    <w:link w:val="Ttulo6"/>
    <w:uiPriority w:val="9"/>
    <w:semiHidden/>
    <w:rsid w:val="002554CD"/>
    <w:rPr>
      <w:rFonts w:asciiTheme="majorHAnsi" w:eastAsiaTheme="majorEastAsia" w:hAnsiTheme="majorHAnsi" w:cstheme="majorBidi"/>
      <w:color w:val="004F5B" w:themeColor="accent1" w:themeShade="7F"/>
    </w:rPr>
  </w:style>
  <w:style w:type="paragraph" w:styleId="PargrafodaLista">
    <w:name w:val="List Paragraph"/>
    <w:basedOn w:val="Normal"/>
    <w:uiPriority w:val="34"/>
    <w:unhideWhenUsed/>
    <w:qFormat/>
    <w:rsid w:val="00B81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14255">
      <w:bodyDiv w:val="1"/>
      <w:marLeft w:val="0"/>
      <w:marRight w:val="0"/>
      <w:marTop w:val="0"/>
      <w:marBottom w:val="0"/>
      <w:divBdr>
        <w:top w:val="none" w:sz="0" w:space="0" w:color="auto"/>
        <w:left w:val="none" w:sz="0" w:space="0" w:color="auto"/>
        <w:bottom w:val="none" w:sz="0" w:space="0" w:color="auto"/>
        <w:right w:val="none" w:sz="0" w:space="0" w:color="auto"/>
      </w:divBdr>
    </w:div>
    <w:div w:id="750004915">
      <w:bodyDiv w:val="1"/>
      <w:marLeft w:val="0"/>
      <w:marRight w:val="0"/>
      <w:marTop w:val="0"/>
      <w:marBottom w:val="0"/>
      <w:divBdr>
        <w:top w:val="none" w:sz="0" w:space="0" w:color="auto"/>
        <w:left w:val="none" w:sz="0" w:space="0" w:color="auto"/>
        <w:bottom w:val="none" w:sz="0" w:space="0" w:color="auto"/>
        <w:right w:val="none" w:sz="0" w:space="0" w:color="auto"/>
      </w:divBdr>
    </w:div>
    <w:div w:id="1124158049">
      <w:bodyDiv w:val="1"/>
      <w:marLeft w:val="0"/>
      <w:marRight w:val="0"/>
      <w:marTop w:val="0"/>
      <w:marBottom w:val="0"/>
      <w:divBdr>
        <w:top w:val="none" w:sz="0" w:space="0" w:color="auto"/>
        <w:left w:val="none" w:sz="0" w:space="0" w:color="auto"/>
        <w:bottom w:val="none" w:sz="0" w:space="0" w:color="auto"/>
        <w:right w:val="none" w:sz="0" w:space="0" w:color="auto"/>
      </w:divBdr>
    </w:div>
    <w:div w:id="163152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AppData\Roaming\Microsoft\Templates\Relat&#243;rio%20de%20estudante%20com%20fotografi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E0DA1-C32D-4D2B-AA01-B89370D93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estudante com fotografia</Template>
  <TotalTime>14</TotalTime>
  <Pages>1</Pages>
  <Words>655</Words>
  <Characters>3538</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 Leal</cp:lastModifiedBy>
  <cp:revision>4</cp:revision>
  <cp:lastPrinted>2023-07-01T13:50:00Z</cp:lastPrinted>
  <dcterms:created xsi:type="dcterms:W3CDTF">2023-07-01T13:50:00Z</dcterms:created>
  <dcterms:modified xsi:type="dcterms:W3CDTF">2023-07-01T13:57:00Z</dcterms:modified>
</cp:coreProperties>
</file>